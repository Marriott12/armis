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89246A" w14:paraId="65D6D4D5" w14:textId="77777777" w:rsidTr="00E465DC">
        <w:trPr>
          <w:trHeight w:val="1216"/>
        </w:trPr>
        <w:tc>
          <w:tcPr>
            <w:tcW w:w="5008" w:type="dxa"/>
            <w:vAlign w:val="bottom"/>
          </w:tcPr>
          <w:p w14:paraId="6C16C3E0" w14:textId="193A5C72" w:rsidR="00C84833" w:rsidRPr="00A54898" w:rsidRDefault="00000000" w:rsidP="00E55341">
            <w:pPr>
              <w:pStyle w:val="Title"/>
              <w:rPr>
                <w:sz w:val="60"/>
                <w:szCs w:val="60"/>
              </w:rPr>
            </w:pPr>
            <w:sdt>
              <w:sdtPr>
                <w:rPr>
                  <w:sz w:val="60"/>
                  <w:szCs w:val="60"/>
                </w:rPr>
                <w:alias w:val="Enter first name:"/>
                <w:tag w:val="Enter first name:"/>
                <w:id w:val="1306818671"/>
                <w:placeholder>
                  <w:docPart w:val="3018060C2353446C8AEB551A7BAF05A1"/>
                </w:placeholder>
                <w:dataBinding w:prefixMappings="xmlns:ns0='http://schemas.microsoft.com/office/2006/coverPageProps' " w:xpath="/ns0:CoverPageProperties[1]/ns0:Abstract[1]" w:storeItemID="{55AF091B-3C7A-41E3-B477-F2FDAA23CFDA}"/>
                <w15:appearance w15:val="hidden"/>
                <w:text w:multiLine="1"/>
              </w:sdtPr>
              <w:sdtContent>
                <w:r w:rsidR="00E55341">
                  <w:rPr>
                    <w:sz w:val="60"/>
                    <w:szCs w:val="60"/>
                  </w:rPr>
                  <w:t>Marrio</w:t>
                </w:r>
                <w:r w:rsidR="00003512">
                  <w:rPr>
                    <w:sz w:val="60"/>
                    <w:szCs w:val="60"/>
                  </w:rPr>
                  <w:t>t</w:t>
                </w:r>
                <w:r w:rsidR="00E55341">
                  <w:rPr>
                    <w:sz w:val="60"/>
                    <w:szCs w:val="60"/>
                  </w:rPr>
                  <w:t>t G</w:t>
                </w:r>
                <w:r w:rsidR="001159AD" w:rsidRPr="00A54898">
                  <w:rPr>
                    <w:sz w:val="60"/>
                    <w:szCs w:val="60"/>
                  </w:rPr>
                  <w:t>.</w:t>
                </w:r>
              </w:sdtContent>
            </w:sdt>
            <w:r w:rsidR="00D92B95" w:rsidRPr="00A54898">
              <w:rPr>
                <w:sz w:val="60"/>
                <w:szCs w:val="60"/>
              </w:rPr>
              <w:br/>
            </w:r>
            <w:sdt>
              <w:sdtPr>
                <w:rPr>
                  <w:sz w:val="60"/>
                  <w:szCs w:val="60"/>
                </w:rPr>
                <w:alias w:val="Enter last name:"/>
                <w:tag w:val="Enter last name:"/>
                <w:id w:val="-1656595288"/>
                <w:placeholder>
                  <w:docPart w:val="CA2DE5F6C0AF46E08037533323C4E05D"/>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1159AD" w:rsidRPr="00A54898">
                  <w:rPr>
                    <w:sz w:val="60"/>
                    <w:szCs w:val="60"/>
                  </w:rPr>
                  <w:t>M</w:t>
                </w:r>
                <w:r w:rsidR="00E55341">
                  <w:rPr>
                    <w:sz w:val="60"/>
                    <w:szCs w:val="60"/>
                  </w:rPr>
                  <w:t>umba</w:t>
                </w:r>
              </w:sdtContent>
            </w:sdt>
          </w:p>
        </w:tc>
        <w:tc>
          <w:tcPr>
            <w:tcW w:w="4352" w:type="dxa"/>
            <w:vAlign w:val="bottom"/>
          </w:tcPr>
          <w:tbl>
            <w:tblPr>
              <w:tblStyle w:val="TableGrid"/>
              <w:tblW w:w="4683" w:type="dxa"/>
              <w:tblLayout w:type="fixed"/>
              <w:tblCellMar>
                <w:left w:w="0" w:type="dxa"/>
                <w:right w:w="0" w:type="dxa"/>
              </w:tblCellMar>
              <w:tblLook w:val="04A0" w:firstRow="1" w:lastRow="0" w:firstColumn="1" w:lastColumn="0" w:noHBand="0" w:noVBand="1"/>
              <w:tblDescription w:val="Contact information table"/>
            </w:tblPr>
            <w:tblGrid>
              <w:gridCol w:w="4260"/>
              <w:gridCol w:w="423"/>
            </w:tblGrid>
            <w:tr w:rsidR="00932D92" w:rsidRPr="0089246A" w14:paraId="243AE12E" w14:textId="77777777" w:rsidTr="00A54898">
              <w:tc>
                <w:tcPr>
                  <w:tcW w:w="4260" w:type="dxa"/>
                  <w:tcMar>
                    <w:top w:w="0" w:type="dxa"/>
                    <w:left w:w="720" w:type="dxa"/>
                    <w:right w:w="29" w:type="dxa"/>
                  </w:tcMar>
                </w:tcPr>
                <w:p w14:paraId="406569B4" w14:textId="472FC069" w:rsidR="004E2970" w:rsidRPr="0089246A" w:rsidRDefault="00000000" w:rsidP="00272FE9">
                  <w:pPr>
                    <w:pStyle w:val="ContactInfo"/>
                    <w:rPr>
                      <w:sz w:val="24"/>
                    </w:rPr>
                  </w:pPr>
                  <w:sdt>
                    <w:sdtPr>
                      <w:rPr>
                        <w:sz w:val="24"/>
                      </w:rPr>
                      <w:alias w:val="Enter address:"/>
                      <w:tag w:val="Enter address:"/>
                      <w:id w:val="966779368"/>
                      <w:placeholder>
                        <w:docPart w:val="ADA734F1575F45E6971767B6F46866AE"/>
                      </w:placeholder>
                      <w:dataBinding w:prefixMappings="xmlns:ns0='http://schemas.microsoft.com/office/2006/coverPageProps' " w:xpath="/ns0:CoverPageProperties[1]/ns0:CompanyAddress[1]" w:storeItemID="{55AF091B-3C7A-41E3-B477-F2FDAA23CFDA}"/>
                      <w15:appearance w15:val="hidden"/>
                      <w:text w:multiLine="1"/>
                    </w:sdtPr>
                    <w:sdtContent>
                      <w:r w:rsidR="00272FE9" w:rsidRPr="0089246A">
                        <w:rPr>
                          <w:sz w:val="24"/>
                        </w:rPr>
                        <w:t>Lusaka</w:t>
                      </w:r>
                      <w:r w:rsidR="001159AD" w:rsidRPr="0089246A">
                        <w:rPr>
                          <w:sz w:val="24"/>
                        </w:rPr>
                        <w:t>, Zambia</w:t>
                      </w:r>
                    </w:sdtContent>
                  </w:sdt>
                </w:p>
              </w:tc>
              <w:tc>
                <w:tcPr>
                  <w:tcW w:w="423" w:type="dxa"/>
                  <w:tcMar>
                    <w:top w:w="0" w:type="dxa"/>
                    <w:left w:w="0" w:type="dxa"/>
                    <w:right w:w="0" w:type="dxa"/>
                  </w:tcMar>
                </w:tcPr>
                <w:p w14:paraId="0D94E5A7" w14:textId="77777777" w:rsidR="00932D92" w:rsidRPr="0089246A" w:rsidRDefault="00932D92" w:rsidP="00932D92">
                  <w:pPr>
                    <w:pStyle w:val="Icons"/>
                    <w:rPr>
                      <w:sz w:val="24"/>
                    </w:rPr>
                  </w:pPr>
                  <w:r w:rsidRPr="0089246A">
                    <w:rPr>
                      <w:noProof/>
                      <w:sz w:val="24"/>
                    </w:rPr>
                    <mc:AlternateContent>
                      <mc:Choice Requires="wps">
                        <w:drawing>
                          <wp:inline distT="0" distB="0" distL="0" distR="0" wp14:anchorId="1068AF9E" wp14:editId="5104D237">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txbx>
                                    <w:txbxContent>
                                      <w:p w14:paraId="7C9A92F6" w14:textId="3299F414" w:rsidR="0065352C" w:rsidRDefault="0065352C" w:rsidP="0065352C">
                                        <w:pPr>
                                          <w:jc w:val="center"/>
                                        </w:pPr>
                                      </w:p>
                                      <w:p w14:paraId="573581F9" w14:textId="0B972250" w:rsidR="0065352C" w:rsidRDefault="0065352C" w:rsidP="0065352C">
                                        <w:pPr>
                                          <w:jc w:val="center"/>
                                        </w:pPr>
                                      </w:p>
                                      <w:p w14:paraId="400BFDBA" w14:textId="77777777" w:rsidR="0065352C" w:rsidRDefault="0065352C" w:rsidP="0065352C">
                                        <w:pPr>
                                          <w:jc w:val="center"/>
                                        </w:pPr>
                                      </w:p>
                                    </w:txbxContent>
                                  </wps:txbx>
                                  <wps:bodyPr vert="horz" wrap="square" lIns="91440" tIns="45720" rIns="91440" bIns="45720" numCol="1" anchor="t" anchorCtr="0" compatLnSpc="1">
                                    <a:prstTxWarp prst="textNoShape">
                                      <a:avLst/>
                                    </a:prstTxWarp>
                                  </wps:bodyPr>
                                </wps:wsp>
                              </a:graphicData>
                            </a:graphic>
                          </wp:inline>
                        </w:drawing>
                      </mc:Choice>
                      <mc:Fallback>
                        <w:pict>
                          <v:shape w14:anchorId="1068AF9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" adj="-11796480,,540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549e39 [3204]" stroked="f" strokeweight="0">
                            <v:stroke joinstyle="round"/>
                            <v:formulas/>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textboxrect="0,0,2846,2833"/>
                            <v:textbox>
                              <w:txbxContent>
                                <w:p w14:paraId="7C9A92F6" w14:textId="3299F414" w:rsidR="0065352C" w:rsidRDefault="0065352C" w:rsidP="0065352C">
                                  <w:pPr>
                                    <w:jc w:val="center"/>
                                  </w:pPr>
                                </w:p>
                                <w:p w14:paraId="573581F9" w14:textId="0B972250" w:rsidR="0065352C" w:rsidRDefault="0065352C" w:rsidP="0065352C">
                                  <w:pPr>
                                    <w:jc w:val="center"/>
                                  </w:pPr>
                                </w:p>
                                <w:p w14:paraId="400BFDBA" w14:textId="77777777" w:rsidR="0065352C" w:rsidRDefault="0065352C" w:rsidP="0065352C">
                                  <w:pPr>
                                    <w:jc w:val="center"/>
                                  </w:pPr>
                                </w:p>
                              </w:txbxContent>
                            </v:textbox>
                            <w10:anchorlock/>
                          </v:shape>
                        </w:pict>
                      </mc:Fallback>
                    </mc:AlternateContent>
                  </w:r>
                </w:p>
              </w:tc>
            </w:tr>
            <w:tr w:rsidR="00932D92" w:rsidRPr="0089246A" w14:paraId="67E2105B" w14:textId="77777777" w:rsidTr="00A54898">
              <w:sdt>
                <w:sdtPr>
                  <w:rPr>
                    <w:sz w:val="24"/>
                  </w:rPr>
                  <w:alias w:val="Enter phone:"/>
                  <w:tag w:val="Enter phone:"/>
                  <w:id w:val="-1849400302"/>
                  <w:placeholder>
                    <w:docPart w:val="DC7C5916D505469BB51F232103A791DA"/>
                  </w:placeholder>
                  <w:dataBinding w:prefixMappings="xmlns:ns0='http://schemas.microsoft.com/office/2006/coverPageProps' " w:xpath="/ns0:CoverPageProperties[1]/ns0:CompanyPhone[1]" w:storeItemID="{55AF091B-3C7A-41E3-B477-F2FDAA23CFDA}"/>
                  <w15:appearance w15:val="hidden"/>
                  <w:text w:multiLine="1"/>
                </w:sdtPr>
                <w:sdtContent>
                  <w:tc>
                    <w:tcPr>
                      <w:tcW w:w="4260" w:type="dxa"/>
                      <w:tcMar>
                        <w:left w:w="720" w:type="dxa"/>
                        <w:right w:w="29" w:type="dxa"/>
                      </w:tcMar>
                    </w:tcPr>
                    <w:p w14:paraId="01DD6D51" w14:textId="4B544B08" w:rsidR="00932D92" w:rsidRPr="0089246A" w:rsidRDefault="001159AD" w:rsidP="00272FE9">
                      <w:pPr>
                        <w:pStyle w:val="ContactInfo"/>
                        <w:rPr>
                          <w:sz w:val="24"/>
                        </w:rPr>
                      </w:pPr>
                      <w:r w:rsidRPr="0089246A">
                        <w:rPr>
                          <w:sz w:val="24"/>
                        </w:rPr>
                        <w:t>+260 97</w:t>
                      </w:r>
                      <w:r w:rsidR="00272FE9" w:rsidRPr="0089246A">
                        <w:rPr>
                          <w:sz w:val="24"/>
                        </w:rPr>
                        <w:t>4 297 313</w:t>
                      </w:r>
                    </w:p>
                  </w:tc>
                </w:sdtContent>
              </w:sdt>
              <w:tc>
                <w:tcPr>
                  <w:tcW w:w="423" w:type="dxa"/>
                  <w:tcMar>
                    <w:left w:w="0" w:type="dxa"/>
                    <w:right w:w="0" w:type="dxa"/>
                  </w:tcMar>
                </w:tcPr>
                <w:p w14:paraId="26B77A78" w14:textId="77777777" w:rsidR="00932D92" w:rsidRPr="0089246A" w:rsidRDefault="00932D92" w:rsidP="00932D92">
                  <w:pPr>
                    <w:pStyle w:val="Icons"/>
                    <w:rPr>
                      <w:sz w:val="24"/>
                    </w:rPr>
                  </w:pPr>
                  <w:r w:rsidRPr="0089246A">
                    <w:rPr>
                      <w:noProof/>
                      <w:sz w:val="24"/>
                    </w:rPr>
                    <mc:AlternateContent>
                      <mc:Choice Requires="wps">
                        <w:drawing>
                          <wp:inline distT="0" distB="0" distL="0" distR="0" wp14:anchorId="18ADD9B3" wp14:editId="60855AF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E5B6F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549e39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89246A" w14:paraId="078436C1" w14:textId="77777777" w:rsidTr="00A54898">
              <w:sdt>
                <w:sdtPr>
                  <w:rPr>
                    <w:sz w:val="24"/>
                    <w:u w:val="single"/>
                  </w:rPr>
                  <w:alias w:val="Enter email:"/>
                  <w:tag w:val="Enter email:"/>
                  <w:id w:val="-675184368"/>
                  <w:placeholder>
                    <w:docPart w:val="C88DEB06E63648B0A924D3852CB522A2"/>
                  </w:placeholder>
                  <w:dataBinding w:prefixMappings="xmlns:ns0='http://schemas.microsoft.com/office/2006/coverPageProps' " w:xpath="/ns0:CoverPageProperties[1]/ns0:CompanyEmail[1]" w:storeItemID="{55AF091B-3C7A-41E3-B477-F2FDAA23CFDA}"/>
                  <w15:appearance w15:val="hidden"/>
                  <w:text w:multiLine="1"/>
                </w:sdtPr>
                <w:sdtContent>
                  <w:tc>
                    <w:tcPr>
                      <w:tcW w:w="4260" w:type="dxa"/>
                      <w:tcMar>
                        <w:left w:w="720" w:type="dxa"/>
                        <w:right w:w="29" w:type="dxa"/>
                      </w:tcMar>
                    </w:tcPr>
                    <w:p w14:paraId="669A5DD4" w14:textId="4133C812" w:rsidR="00932D92" w:rsidRPr="0089246A" w:rsidRDefault="00272FE9" w:rsidP="00272FE9">
                      <w:pPr>
                        <w:pStyle w:val="ContactInfo"/>
                        <w:rPr>
                          <w:sz w:val="24"/>
                        </w:rPr>
                      </w:pPr>
                      <w:r w:rsidRPr="0089246A">
                        <w:rPr>
                          <w:sz w:val="24"/>
                          <w:u w:val="single"/>
                        </w:rPr>
                        <w:t>marriottgiftmumba@yahoo.com</w:t>
                      </w:r>
                      <w:r w:rsidRPr="0089246A">
                        <w:rPr>
                          <w:sz w:val="24"/>
                          <w:u w:val="single"/>
                        </w:rPr>
                        <w:cr/>
                      </w:r>
                    </w:p>
                  </w:tc>
                </w:sdtContent>
              </w:sdt>
              <w:tc>
                <w:tcPr>
                  <w:tcW w:w="423" w:type="dxa"/>
                  <w:tcMar>
                    <w:left w:w="0" w:type="dxa"/>
                    <w:right w:w="0" w:type="dxa"/>
                  </w:tcMar>
                </w:tcPr>
                <w:p w14:paraId="4B0E8800" w14:textId="77777777" w:rsidR="00932D92" w:rsidRPr="0089246A" w:rsidRDefault="007307A3" w:rsidP="00932D92">
                  <w:pPr>
                    <w:pStyle w:val="Icons"/>
                    <w:rPr>
                      <w:sz w:val="24"/>
                    </w:rPr>
                  </w:pPr>
                  <w:r w:rsidRPr="0089246A">
                    <w:rPr>
                      <w:noProof/>
                      <w:sz w:val="24"/>
                    </w:rPr>
                    <mc:AlternateContent>
                      <mc:Choice Requires="wps">
                        <w:drawing>
                          <wp:inline distT="0" distB="0" distL="0" distR="0" wp14:anchorId="77001670" wp14:editId="5969BCEC">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851CB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549e39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89246A" w14:paraId="3F491EDD" w14:textId="77777777" w:rsidTr="00A54898">
              <w:tc>
                <w:tcPr>
                  <w:tcW w:w="4260" w:type="dxa"/>
                  <w:tcMar>
                    <w:left w:w="720" w:type="dxa"/>
                    <w:right w:w="29" w:type="dxa"/>
                  </w:tcMar>
                </w:tcPr>
                <w:p w14:paraId="763539EA" w14:textId="3959DAF4" w:rsidR="00932D92" w:rsidRPr="0089246A" w:rsidRDefault="00E465DC" w:rsidP="00932D92">
                  <w:pPr>
                    <w:pStyle w:val="ContactInfo"/>
                    <w:rPr>
                      <w:sz w:val="24"/>
                    </w:rPr>
                  </w:pPr>
                  <w:hyperlink r:id="rId12" w:history="1">
                    <w:r w:rsidR="00272FE9" w:rsidRPr="00E465DC">
                      <w:rPr>
                        <w:rStyle w:val="Hyperlink"/>
                        <w:sz w:val="24"/>
                      </w:rPr>
                      <w:t>Marriot</w:t>
                    </w:r>
                    <w:r w:rsidR="00E22B81">
                      <w:rPr>
                        <w:rStyle w:val="Hyperlink"/>
                        <w:sz w:val="24"/>
                      </w:rPr>
                      <w:t>t</w:t>
                    </w:r>
                    <w:r w:rsidR="00272FE9" w:rsidRPr="00E465DC">
                      <w:rPr>
                        <w:rStyle w:val="Hyperlink"/>
                        <w:sz w:val="24"/>
                      </w:rPr>
                      <w:t xml:space="preserve"> Gift Mumba</w:t>
                    </w:r>
                  </w:hyperlink>
                </w:p>
              </w:tc>
              <w:tc>
                <w:tcPr>
                  <w:tcW w:w="423" w:type="dxa"/>
                  <w:tcMar>
                    <w:left w:w="0" w:type="dxa"/>
                    <w:right w:w="0" w:type="dxa"/>
                  </w:tcMar>
                </w:tcPr>
                <w:p w14:paraId="72FBC1DD" w14:textId="77777777" w:rsidR="00932D92" w:rsidRPr="0089246A" w:rsidRDefault="00932D92" w:rsidP="00932D92">
                  <w:pPr>
                    <w:pStyle w:val="Icons"/>
                    <w:rPr>
                      <w:sz w:val="24"/>
                    </w:rPr>
                  </w:pPr>
                  <w:r w:rsidRPr="0089246A">
                    <w:rPr>
                      <w:noProof/>
                      <w:sz w:val="24"/>
                    </w:rPr>
                    <mc:AlternateContent>
                      <mc:Choice Requires="wps">
                        <w:drawing>
                          <wp:inline distT="0" distB="0" distL="0" distR="0" wp14:anchorId="48819BDA" wp14:editId="15901851">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C768E9F"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549e39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1159AD" w:rsidRPr="0089246A" w14:paraId="2F82C97A" w14:textId="77777777" w:rsidTr="00A54898">
              <w:tc>
                <w:tcPr>
                  <w:tcW w:w="4260" w:type="dxa"/>
                  <w:tcMar>
                    <w:left w:w="720" w:type="dxa"/>
                    <w:right w:w="29" w:type="dxa"/>
                  </w:tcMar>
                </w:tcPr>
                <w:p w14:paraId="7331ED8E" w14:textId="77777777" w:rsidR="001159AD" w:rsidRPr="0089246A" w:rsidRDefault="001159AD" w:rsidP="00932D92">
                  <w:pPr>
                    <w:pStyle w:val="ContactInfo"/>
                    <w:rPr>
                      <w:sz w:val="24"/>
                    </w:rPr>
                  </w:pPr>
                </w:p>
              </w:tc>
              <w:tc>
                <w:tcPr>
                  <w:tcW w:w="423" w:type="dxa"/>
                  <w:tcMar>
                    <w:left w:w="0" w:type="dxa"/>
                    <w:right w:w="0" w:type="dxa"/>
                  </w:tcMar>
                </w:tcPr>
                <w:p w14:paraId="5D7368A7" w14:textId="77777777" w:rsidR="001159AD" w:rsidRPr="0089246A" w:rsidRDefault="001159AD" w:rsidP="00932D92">
                  <w:pPr>
                    <w:pStyle w:val="Icons"/>
                    <w:rPr>
                      <w:sz w:val="24"/>
                    </w:rPr>
                  </w:pPr>
                </w:p>
              </w:tc>
            </w:tr>
          </w:tbl>
          <w:p w14:paraId="47781BFF" w14:textId="77777777" w:rsidR="00D92B95" w:rsidRPr="0089246A" w:rsidRDefault="00D92B95" w:rsidP="009D3336">
            <w:pPr>
              <w:pStyle w:val="Header"/>
              <w:rPr>
                <w:sz w:val="24"/>
              </w:rPr>
            </w:pPr>
          </w:p>
        </w:tc>
      </w:tr>
    </w:tbl>
    <w:p w14:paraId="5C610DA8" w14:textId="69F31262" w:rsidR="001D2551" w:rsidRDefault="0044224C" w:rsidP="00B95E00">
      <w:pPr>
        <w:pStyle w:val="Heading1"/>
        <w:spacing w:before="0"/>
        <w:rPr>
          <w:rFonts w:asciiTheme="minorHAnsi" w:eastAsiaTheme="minorHAnsi" w:hAnsiTheme="minorHAnsi" w:cstheme="minorBidi"/>
          <w:b w:val="0"/>
          <w:color w:val="595959" w:themeColor="text1" w:themeTint="A6"/>
          <w:sz w:val="22"/>
          <w:szCs w:val="20"/>
        </w:rPr>
      </w:pPr>
      <w:r w:rsidRPr="0044224C">
        <w:rPr>
          <w:rFonts w:asciiTheme="minorHAnsi" w:eastAsiaTheme="minorHAnsi" w:hAnsiTheme="minorHAnsi" w:cstheme="minorBidi"/>
          <w:b w:val="0"/>
          <w:color w:val="595959" w:themeColor="text1" w:themeTint="A6"/>
          <w:sz w:val="22"/>
          <w:szCs w:val="20"/>
        </w:rPr>
        <w:t xml:space="preserve">Experienced Information Technology Officer with over 6 years of expertise in IT infrastructure management, cybersecurity, software development, and project coordination. Proven ability to design and manage secure IT systems, develop scalable applications, and optimize workflows using tools like Monday.com. Certified in </w:t>
      </w:r>
      <w:r w:rsidRPr="0044224C">
        <w:rPr>
          <w:rFonts w:asciiTheme="minorHAnsi" w:eastAsiaTheme="minorHAnsi" w:hAnsiTheme="minorHAnsi" w:cstheme="minorBidi"/>
          <w:bCs/>
          <w:color w:val="595959" w:themeColor="text1" w:themeTint="A6"/>
          <w:sz w:val="22"/>
          <w:szCs w:val="20"/>
        </w:rPr>
        <w:t>Full-Stack Development</w:t>
      </w:r>
      <w:r w:rsidRPr="0044224C">
        <w:rPr>
          <w:rFonts w:asciiTheme="minorHAnsi" w:eastAsiaTheme="minorHAnsi" w:hAnsiTheme="minorHAnsi" w:cstheme="minorBidi"/>
          <w:b w:val="0"/>
          <w:color w:val="595959" w:themeColor="text1" w:themeTint="A6"/>
          <w:sz w:val="22"/>
          <w:szCs w:val="20"/>
        </w:rPr>
        <w:t xml:space="preserve"> (Microsoft), </w:t>
      </w:r>
      <w:r w:rsidRPr="0044224C">
        <w:rPr>
          <w:rFonts w:asciiTheme="minorHAnsi" w:eastAsiaTheme="minorHAnsi" w:hAnsiTheme="minorHAnsi" w:cstheme="minorBidi"/>
          <w:bCs/>
          <w:color w:val="595959" w:themeColor="text1" w:themeTint="A6"/>
          <w:sz w:val="22"/>
          <w:szCs w:val="20"/>
        </w:rPr>
        <w:t>Network Security</w:t>
      </w:r>
      <w:r w:rsidRPr="0044224C">
        <w:rPr>
          <w:rFonts w:asciiTheme="minorHAnsi" w:eastAsiaTheme="minorHAnsi" w:hAnsiTheme="minorHAnsi" w:cstheme="minorBidi"/>
          <w:b w:val="0"/>
          <w:color w:val="595959" w:themeColor="text1" w:themeTint="A6"/>
          <w:sz w:val="22"/>
          <w:szCs w:val="20"/>
        </w:rPr>
        <w:t xml:space="preserve"> (Cisco), and </w:t>
      </w:r>
      <w:r w:rsidRPr="0044224C">
        <w:rPr>
          <w:rFonts w:asciiTheme="minorHAnsi" w:eastAsiaTheme="minorHAnsi" w:hAnsiTheme="minorHAnsi" w:cstheme="minorBidi"/>
          <w:bCs/>
          <w:color w:val="595959" w:themeColor="text1" w:themeTint="A6"/>
          <w:sz w:val="22"/>
          <w:szCs w:val="20"/>
        </w:rPr>
        <w:t>Machine Learning</w:t>
      </w:r>
      <w:r w:rsidRPr="0044224C">
        <w:rPr>
          <w:rFonts w:asciiTheme="minorHAnsi" w:eastAsiaTheme="minorHAnsi" w:hAnsiTheme="minorHAnsi" w:cstheme="minorBidi"/>
          <w:b w:val="0"/>
          <w:color w:val="595959" w:themeColor="text1" w:themeTint="A6"/>
          <w:sz w:val="22"/>
          <w:szCs w:val="20"/>
        </w:rPr>
        <w:t xml:space="preserve"> (Stanford University), I am passionate about leveraging technology to deliver innovative solutions and drive organizational success.</w:t>
      </w:r>
    </w:p>
    <w:p w14:paraId="696B2E5C" w14:textId="77777777" w:rsidR="001D2551" w:rsidRDefault="001D2551" w:rsidP="00B95E00">
      <w:pPr>
        <w:pStyle w:val="Heading1"/>
        <w:spacing w:before="0"/>
        <w:rPr>
          <w:rFonts w:asciiTheme="minorHAnsi" w:eastAsiaTheme="minorHAnsi" w:hAnsiTheme="minorHAnsi" w:cstheme="minorBidi"/>
          <w:b w:val="0"/>
          <w:color w:val="595959" w:themeColor="text1" w:themeTint="A6"/>
          <w:sz w:val="22"/>
          <w:szCs w:val="20"/>
        </w:rPr>
      </w:pPr>
    </w:p>
    <w:p w14:paraId="14BAF821" w14:textId="352F5C3A" w:rsidR="00A5794D" w:rsidRPr="008E61E0" w:rsidRDefault="00000000" w:rsidP="00B95E00">
      <w:pPr>
        <w:pStyle w:val="Heading1"/>
        <w:spacing w:before="0"/>
        <w:rPr>
          <w:sz w:val="28"/>
          <w:szCs w:val="30"/>
        </w:rPr>
      </w:pPr>
      <w:sdt>
        <w:sdtPr>
          <w:rPr>
            <w:sz w:val="28"/>
            <w:szCs w:val="30"/>
          </w:rPr>
          <w:alias w:val="Experience:"/>
          <w:tag w:val="Experience:"/>
          <w:id w:val="-898354009"/>
          <w:placeholder>
            <w:docPart w:val="AD0C7474740F402DBFB56AE5FEA047AB"/>
          </w:placeholder>
          <w:temporary/>
          <w:showingPlcHdr/>
          <w15:appearance w15:val="hidden"/>
        </w:sdtPr>
        <w:sdtContent>
          <w:r w:rsidR="004937AE" w:rsidRPr="008E61E0">
            <w:rPr>
              <w:sz w:val="24"/>
              <w:szCs w:val="30"/>
            </w:rPr>
            <w:t>Experience</w:t>
          </w:r>
        </w:sdtContent>
      </w:sdt>
    </w:p>
    <w:p w14:paraId="0291C139" w14:textId="7620ED57" w:rsidR="00D871E5" w:rsidRPr="008E61E0" w:rsidRDefault="00A5794D" w:rsidP="00A5794D">
      <w:pPr>
        <w:pStyle w:val="Heading2"/>
        <w:rPr>
          <w:rStyle w:val="Emphasis"/>
          <w:iCs w:val="0"/>
          <w:sz w:val="22"/>
          <w:szCs w:val="23"/>
        </w:rPr>
      </w:pPr>
      <w:r w:rsidRPr="008E61E0">
        <w:rPr>
          <w:sz w:val="22"/>
          <w:szCs w:val="23"/>
        </w:rPr>
        <w:t xml:space="preserve">Information Technology Officer </w:t>
      </w:r>
      <w:r w:rsidRPr="008E61E0">
        <w:rPr>
          <w:color w:val="595959" w:themeColor="text1" w:themeTint="A6"/>
          <w:sz w:val="22"/>
          <w:szCs w:val="23"/>
        </w:rPr>
        <w:t xml:space="preserve">/ </w:t>
      </w:r>
      <w:r w:rsidRPr="008E61E0">
        <w:rPr>
          <w:rStyle w:val="Emphasis"/>
          <w:iCs w:val="0"/>
          <w:sz w:val="22"/>
          <w:szCs w:val="23"/>
        </w:rPr>
        <w:t>Archdiocese of Lusaka</w:t>
      </w:r>
    </w:p>
    <w:p w14:paraId="103850A0" w14:textId="2085A0F9" w:rsidR="00B95E00" w:rsidRPr="008E61E0" w:rsidRDefault="00B95E00" w:rsidP="00B95E00">
      <w:pPr>
        <w:pStyle w:val="Heading3"/>
        <w:rPr>
          <w:rFonts w:eastAsiaTheme="minorHAnsi" w:cstheme="minorBidi"/>
          <w:caps w:val="0"/>
          <w:szCs w:val="19"/>
        </w:rPr>
      </w:pPr>
      <w:r w:rsidRPr="008E61E0">
        <w:rPr>
          <w:i/>
          <w:szCs w:val="19"/>
        </w:rPr>
        <w:t>Feb</w:t>
      </w:r>
      <w:r w:rsidR="00BA0FF7">
        <w:rPr>
          <w:i/>
          <w:szCs w:val="19"/>
        </w:rPr>
        <w:t xml:space="preserve"> 2023</w:t>
      </w:r>
      <w:r w:rsidRPr="008E61E0">
        <w:rPr>
          <w:i/>
          <w:szCs w:val="19"/>
        </w:rPr>
        <w:t xml:space="preserve"> </w:t>
      </w:r>
      <w:r w:rsidR="0044224C">
        <w:rPr>
          <w:i/>
          <w:szCs w:val="19"/>
        </w:rPr>
        <w:t>–</w:t>
      </w:r>
      <w:r w:rsidR="00BA0FF7">
        <w:rPr>
          <w:i/>
          <w:szCs w:val="19"/>
        </w:rPr>
        <w:t xml:space="preserve"> jan</w:t>
      </w:r>
      <w:r w:rsidRPr="008E61E0">
        <w:rPr>
          <w:i/>
          <w:szCs w:val="19"/>
        </w:rPr>
        <w:t xml:space="preserve"> </w:t>
      </w:r>
      <w:r w:rsidR="0044224C">
        <w:rPr>
          <w:i/>
          <w:szCs w:val="19"/>
        </w:rPr>
        <w:t>2025</w:t>
      </w:r>
    </w:p>
    <w:p w14:paraId="4C6E877B" w14:textId="6E24AE1C" w:rsidR="008306F5" w:rsidRPr="008E61E0" w:rsidRDefault="008306F5" w:rsidP="008306F5">
      <w:pPr>
        <w:pStyle w:val="Heading3"/>
        <w:numPr>
          <w:ilvl w:val="0"/>
          <w:numId w:val="18"/>
        </w:numPr>
        <w:rPr>
          <w:rFonts w:eastAsiaTheme="minorHAnsi" w:cstheme="minorBidi"/>
          <w:caps w:val="0"/>
          <w:szCs w:val="19"/>
        </w:rPr>
      </w:pPr>
      <w:r w:rsidRPr="008E61E0">
        <w:rPr>
          <w:rFonts w:eastAsiaTheme="minorHAnsi" w:cstheme="minorBidi"/>
          <w:caps w:val="0"/>
          <w:szCs w:val="19"/>
        </w:rPr>
        <w:t>Implemented safety and security measures</w:t>
      </w:r>
      <w:r w:rsidR="00045CBA" w:rsidRPr="008E61E0">
        <w:rPr>
          <w:rFonts w:eastAsiaTheme="minorHAnsi" w:cstheme="minorBidi"/>
          <w:caps w:val="0"/>
          <w:szCs w:val="19"/>
        </w:rPr>
        <w:t xml:space="preserve"> using </w:t>
      </w:r>
      <w:r w:rsidR="00045CBA" w:rsidRPr="008E61E0">
        <w:rPr>
          <w:b/>
          <w:caps w:val="0"/>
        </w:rPr>
        <w:t>Bitdefender</w:t>
      </w:r>
      <w:r w:rsidR="00045CBA" w:rsidRPr="008E61E0">
        <w:rPr>
          <w:rFonts w:eastAsiaTheme="minorHAnsi" w:cstheme="minorBidi"/>
          <w:caps w:val="0"/>
          <w:szCs w:val="19"/>
        </w:rPr>
        <w:t xml:space="preserve"> and </w:t>
      </w:r>
      <w:r w:rsidR="00045CBA" w:rsidRPr="008E61E0">
        <w:rPr>
          <w:rFonts w:eastAsiaTheme="minorHAnsi" w:cstheme="minorBidi"/>
          <w:b/>
          <w:caps w:val="0"/>
          <w:szCs w:val="19"/>
        </w:rPr>
        <w:t>Kaspersky</w:t>
      </w:r>
      <w:r w:rsidR="00045CBA" w:rsidRPr="008E61E0">
        <w:rPr>
          <w:rFonts w:eastAsiaTheme="minorHAnsi" w:cstheme="minorBidi"/>
          <w:caps w:val="0"/>
          <w:szCs w:val="19"/>
        </w:rPr>
        <w:t xml:space="preserve"> </w:t>
      </w:r>
      <w:r w:rsidR="00045CBA" w:rsidRPr="008E61E0">
        <w:rPr>
          <w:rFonts w:eastAsiaTheme="minorHAnsi" w:cstheme="minorBidi"/>
          <w:b/>
          <w:caps w:val="0"/>
          <w:szCs w:val="19"/>
        </w:rPr>
        <w:t>Security</w:t>
      </w:r>
      <w:r w:rsidRPr="008E61E0">
        <w:rPr>
          <w:rFonts w:eastAsiaTheme="minorHAnsi" w:cstheme="minorBidi"/>
          <w:caps w:val="0"/>
          <w:szCs w:val="19"/>
        </w:rPr>
        <w:t xml:space="preserve"> to maintain data integrity, organized disaster recovery plans, and performed routine </w:t>
      </w:r>
      <w:r w:rsidR="00F14D95" w:rsidRPr="008E61E0">
        <w:rPr>
          <w:rFonts w:eastAsiaTheme="minorHAnsi" w:cstheme="minorBidi"/>
          <w:caps w:val="0"/>
          <w:szCs w:val="19"/>
        </w:rPr>
        <w:t>system backups</w:t>
      </w:r>
      <w:r w:rsidR="00045CBA" w:rsidRPr="008E61E0">
        <w:rPr>
          <w:rFonts w:eastAsiaTheme="minorHAnsi" w:cstheme="minorBidi"/>
          <w:caps w:val="0"/>
          <w:szCs w:val="19"/>
        </w:rPr>
        <w:t xml:space="preserve"> using </w:t>
      </w:r>
      <w:r w:rsidR="00045CBA" w:rsidRPr="008E61E0">
        <w:rPr>
          <w:b/>
          <w:caps w:val="0"/>
        </w:rPr>
        <w:t>Acronis Backup</w:t>
      </w:r>
      <w:r w:rsidR="00F14D95" w:rsidRPr="008E61E0">
        <w:rPr>
          <w:rFonts w:eastAsiaTheme="minorHAnsi" w:cstheme="minorBidi"/>
          <w:caps w:val="0"/>
          <w:szCs w:val="19"/>
        </w:rPr>
        <w:t>, resulting in 10</w:t>
      </w:r>
      <w:r w:rsidRPr="008E61E0">
        <w:rPr>
          <w:rFonts w:eastAsiaTheme="minorHAnsi" w:cstheme="minorBidi"/>
          <w:caps w:val="0"/>
          <w:szCs w:val="19"/>
        </w:rPr>
        <w:t>0% data integrity.</w:t>
      </w:r>
    </w:p>
    <w:p w14:paraId="47506A13" w14:textId="0617DA1F" w:rsidR="008306F5" w:rsidRPr="008E61E0" w:rsidRDefault="008306F5" w:rsidP="00704FE1">
      <w:pPr>
        <w:pStyle w:val="Heading3"/>
        <w:numPr>
          <w:ilvl w:val="0"/>
          <w:numId w:val="18"/>
        </w:numPr>
        <w:rPr>
          <w:rFonts w:eastAsiaTheme="minorHAnsi" w:cstheme="minorBidi"/>
          <w:caps w:val="0"/>
          <w:szCs w:val="19"/>
        </w:rPr>
      </w:pPr>
      <w:r w:rsidRPr="008E61E0">
        <w:rPr>
          <w:rFonts w:eastAsiaTheme="minorHAnsi" w:cstheme="minorBidi"/>
          <w:caps w:val="0"/>
          <w:szCs w:val="19"/>
        </w:rPr>
        <w:t>Developed, supported, and administered LAN/WAN</w:t>
      </w:r>
      <w:r w:rsidR="00704FE1" w:rsidRPr="008E61E0">
        <w:rPr>
          <w:rFonts w:eastAsiaTheme="minorHAnsi" w:cstheme="minorBidi"/>
          <w:caps w:val="0"/>
          <w:szCs w:val="19"/>
        </w:rPr>
        <w:t xml:space="preserve"> using </w:t>
      </w:r>
      <w:r w:rsidR="00704FE1" w:rsidRPr="008E61E0">
        <w:rPr>
          <w:rFonts w:eastAsiaTheme="minorHAnsi" w:cstheme="minorBidi"/>
          <w:b/>
          <w:caps w:val="0"/>
          <w:szCs w:val="19"/>
        </w:rPr>
        <w:t>CISCO</w:t>
      </w:r>
      <w:r w:rsidR="00704FE1" w:rsidRPr="008E61E0">
        <w:rPr>
          <w:rFonts w:eastAsiaTheme="minorHAnsi" w:cstheme="minorBidi"/>
          <w:caps w:val="0"/>
          <w:szCs w:val="19"/>
        </w:rPr>
        <w:t xml:space="preserve"> and </w:t>
      </w:r>
      <w:r w:rsidR="00704FE1" w:rsidRPr="008E61E0">
        <w:rPr>
          <w:rFonts w:eastAsiaTheme="minorHAnsi" w:cstheme="minorBidi"/>
          <w:b/>
          <w:caps w:val="0"/>
          <w:szCs w:val="19"/>
        </w:rPr>
        <w:t>Juniper Networks</w:t>
      </w:r>
      <w:r w:rsidR="00704FE1" w:rsidRPr="008E61E0">
        <w:rPr>
          <w:rFonts w:eastAsiaTheme="minorHAnsi" w:cstheme="minorBidi"/>
          <w:caps w:val="0"/>
          <w:szCs w:val="19"/>
        </w:rPr>
        <w:t>, maintained and created</w:t>
      </w:r>
      <w:r w:rsidRPr="008E61E0">
        <w:rPr>
          <w:rFonts w:eastAsiaTheme="minorHAnsi" w:cstheme="minorBidi"/>
          <w:caps w:val="0"/>
          <w:szCs w:val="19"/>
        </w:rPr>
        <w:t xml:space="preserve"> the</w:t>
      </w:r>
      <w:r w:rsidR="00704FE1" w:rsidRPr="008E61E0">
        <w:rPr>
          <w:rFonts w:eastAsiaTheme="minorHAnsi" w:cstheme="minorBidi"/>
          <w:caps w:val="0"/>
          <w:szCs w:val="19"/>
        </w:rPr>
        <w:t xml:space="preserve"> new</w:t>
      </w:r>
      <w:r w:rsidRPr="008E61E0">
        <w:rPr>
          <w:rFonts w:eastAsiaTheme="minorHAnsi" w:cstheme="minorBidi"/>
          <w:caps w:val="0"/>
          <w:szCs w:val="19"/>
        </w:rPr>
        <w:t xml:space="preserve"> Archdiocese website</w:t>
      </w:r>
      <w:r w:rsidR="00704FE1" w:rsidRPr="008E61E0">
        <w:rPr>
          <w:rFonts w:eastAsiaTheme="minorHAnsi" w:cstheme="minorBidi"/>
          <w:caps w:val="0"/>
          <w:szCs w:val="19"/>
        </w:rPr>
        <w:t xml:space="preserve"> using</w:t>
      </w:r>
      <w:r w:rsidR="00704FE1" w:rsidRPr="008E61E0">
        <w:rPr>
          <w:sz w:val="20"/>
        </w:rPr>
        <w:t xml:space="preserve"> </w:t>
      </w:r>
      <w:r w:rsidR="00704FE1" w:rsidRPr="008E61E0">
        <w:rPr>
          <w:rFonts w:eastAsiaTheme="minorHAnsi" w:cstheme="minorBidi"/>
          <w:b/>
          <w:caps w:val="0"/>
          <w:szCs w:val="19"/>
        </w:rPr>
        <w:t>WordPress</w:t>
      </w:r>
      <w:r w:rsidRPr="008E61E0">
        <w:rPr>
          <w:rFonts w:eastAsiaTheme="minorHAnsi" w:cstheme="minorBidi"/>
          <w:caps w:val="0"/>
          <w:szCs w:val="19"/>
        </w:rPr>
        <w:t>, capturi</w:t>
      </w:r>
      <w:r w:rsidR="006C7DC4" w:rsidRPr="008E61E0">
        <w:rPr>
          <w:rFonts w:eastAsiaTheme="minorHAnsi" w:cstheme="minorBidi"/>
          <w:caps w:val="0"/>
          <w:szCs w:val="19"/>
        </w:rPr>
        <w:t>ng and documenting 50+ events, boosting</w:t>
      </w:r>
      <w:r w:rsidR="00D871E5" w:rsidRPr="008E61E0">
        <w:rPr>
          <w:rFonts w:eastAsiaTheme="minorHAnsi" w:cstheme="minorBidi"/>
          <w:caps w:val="0"/>
          <w:szCs w:val="19"/>
        </w:rPr>
        <w:t xml:space="preserve"> online engagement by 45</w:t>
      </w:r>
      <w:r w:rsidRPr="008E61E0">
        <w:rPr>
          <w:rFonts w:eastAsiaTheme="minorHAnsi" w:cstheme="minorBidi"/>
          <w:caps w:val="0"/>
          <w:szCs w:val="19"/>
        </w:rPr>
        <w:t>%.</w:t>
      </w:r>
    </w:p>
    <w:p w14:paraId="59FF0D1B" w14:textId="5EFA04EF" w:rsidR="00A5794D" w:rsidRPr="008E61E0" w:rsidRDefault="008306F5" w:rsidP="008306F5">
      <w:pPr>
        <w:pStyle w:val="Heading3"/>
        <w:numPr>
          <w:ilvl w:val="0"/>
          <w:numId w:val="18"/>
        </w:numPr>
        <w:rPr>
          <w:szCs w:val="19"/>
        </w:rPr>
      </w:pPr>
      <w:r w:rsidRPr="008E61E0">
        <w:rPr>
          <w:rFonts w:eastAsiaTheme="minorHAnsi" w:cstheme="minorBidi"/>
          <w:caps w:val="0"/>
          <w:szCs w:val="19"/>
        </w:rPr>
        <w:t xml:space="preserve">Provided end-user support to 30+ employees, </w:t>
      </w:r>
      <w:r w:rsidR="00C9271C" w:rsidRPr="008E61E0">
        <w:rPr>
          <w:rFonts w:eastAsiaTheme="minorHAnsi" w:cstheme="minorBidi"/>
          <w:caps w:val="0"/>
          <w:szCs w:val="19"/>
        </w:rPr>
        <w:t xml:space="preserve">and </w:t>
      </w:r>
      <w:r w:rsidRPr="008E61E0">
        <w:rPr>
          <w:rFonts w:eastAsiaTheme="minorHAnsi" w:cstheme="minorBidi"/>
          <w:caps w:val="0"/>
          <w:szCs w:val="19"/>
        </w:rPr>
        <w:t>authorized network users, facilitated inventory maintenance, and managed procurement and disposal of equipment, testing and evaluating new te</w:t>
      </w:r>
      <w:r w:rsidR="00D871E5" w:rsidRPr="008E61E0">
        <w:rPr>
          <w:rFonts w:eastAsiaTheme="minorHAnsi" w:cstheme="minorBidi"/>
          <w:caps w:val="0"/>
          <w:szCs w:val="19"/>
        </w:rPr>
        <w:t>c</w:t>
      </w:r>
      <w:r w:rsidR="00F14D95" w:rsidRPr="008E61E0">
        <w:rPr>
          <w:rFonts w:eastAsiaTheme="minorHAnsi" w:cstheme="minorBidi"/>
          <w:caps w:val="0"/>
          <w:szCs w:val="19"/>
        </w:rPr>
        <w:t>hnology</w:t>
      </w:r>
      <w:r w:rsidR="00E362EF" w:rsidRPr="008E61E0">
        <w:rPr>
          <w:rFonts w:eastAsiaTheme="minorHAnsi" w:cstheme="minorBidi"/>
          <w:caps w:val="0"/>
          <w:szCs w:val="19"/>
        </w:rPr>
        <w:t xml:space="preserve"> using </w:t>
      </w:r>
      <w:proofErr w:type="spellStart"/>
      <w:r w:rsidR="00E362EF" w:rsidRPr="008E61E0">
        <w:rPr>
          <w:rStyle w:val="Strong"/>
          <w:caps w:val="0"/>
        </w:rPr>
        <w:t>Solarwinds</w:t>
      </w:r>
      <w:proofErr w:type="spellEnd"/>
      <w:r w:rsidR="00E362EF" w:rsidRPr="008E61E0">
        <w:rPr>
          <w:caps w:val="0"/>
        </w:rPr>
        <w:t xml:space="preserve"> and </w:t>
      </w:r>
      <w:r w:rsidR="00E362EF" w:rsidRPr="008E61E0">
        <w:rPr>
          <w:rStyle w:val="Strong"/>
          <w:caps w:val="0"/>
        </w:rPr>
        <w:t>Spiceworks</w:t>
      </w:r>
      <w:r w:rsidR="00F14D95" w:rsidRPr="008E61E0">
        <w:rPr>
          <w:rFonts w:eastAsiaTheme="minorHAnsi" w:cstheme="minorBidi"/>
          <w:caps w:val="0"/>
          <w:szCs w:val="19"/>
        </w:rPr>
        <w:t>, reducing downtime by 30</w:t>
      </w:r>
      <w:r w:rsidRPr="008E61E0">
        <w:rPr>
          <w:rFonts w:eastAsiaTheme="minorHAnsi" w:cstheme="minorBidi"/>
          <w:caps w:val="0"/>
          <w:szCs w:val="19"/>
        </w:rPr>
        <w:t>%.</w:t>
      </w:r>
    </w:p>
    <w:p w14:paraId="7B347E54" w14:textId="406D049E" w:rsidR="008425C0" w:rsidRPr="008E61E0" w:rsidRDefault="008425C0" w:rsidP="004F02F5">
      <w:pPr>
        <w:pStyle w:val="Heading3"/>
        <w:numPr>
          <w:ilvl w:val="0"/>
          <w:numId w:val="18"/>
        </w:numPr>
        <w:rPr>
          <w:szCs w:val="19"/>
        </w:rPr>
      </w:pPr>
      <w:r w:rsidRPr="008E61E0">
        <w:rPr>
          <w:caps w:val="0"/>
          <w:szCs w:val="19"/>
        </w:rPr>
        <w:t>Managed IT infrastructure, including server and network maintenance</w:t>
      </w:r>
      <w:r w:rsidR="004F02F5" w:rsidRPr="008E61E0">
        <w:rPr>
          <w:caps w:val="0"/>
          <w:szCs w:val="19"/>
        </w:rPr>
        <w:t xml:space="preserve"> with </w:t>
      </w:r>
      <w:r w:rsidR="00703591" w:rsidRPr="008E61E0">
        <w:rPr>
          <w:rStyle w:val="Strong"/>
          <w:caps w:val="0"/>
        </w:rPr>
        <w:t>VM</w:t>
      </w:r>
      <w:r w:rsidR="004F02F5" w:rsidRPr="008E61E0">
        <w:rPr>
          <w:rStyle w:val="Strong"/>
          <w:caps w:val="0"/>
        </w:rPr>
        <w:t xml:space="preserve">ware </w:t>
      </w:r>
      <w:r w:rsidR="004F02F5" w:rsidRPr="008E61E0">
        <w:rPr>
          <w:rStyle w:val="Strong"/>
          <w:b w:val="0"/>
          <w:caps w:val="0"/>
        </w:rPr>
        <w:t>and</w:t>
      </w:r>
      <w:r w:rsidR="004F02F5" w:rsidRPr="008E61E0">
        <w:rPr>
          <w:rStyle w:val="Strong"/>
          <w:caps w:val="0"/>
        </w:rPr>
        <w:t xml:space="preserve"> Hyper-V</w:t>
      </w:r>
      <w:r w:rsidRPr="008E61E0">
        <w:rPr>
          <w:caps w:val="0"/>
          <w:szCs w:val="19"/>
        </w:rPr>
        <w:t>, ensuring optimal performance and minimal downtime.</w:t>
      </w:r>
    </w:p>
    <w:p w14:paraId="27DF6410" w14:textId="11A62BD0" w:rsidR="008425C0" w:rsidRPr="008E61E0" w:rsidRDefault="008425C0" w:rsidP="008425C0">
      <w:pPr>
        <w:pStyle w:val="Heading3"/>
        <w:numPr>
          <w:ilvl w:val="0"/>
          <w:numId w:val="18"/>
        </w:numPr>
        <w:rPr>
          <w:szCs w:val="19"/>
        </w:rPr>
      </w:pPr>
      <w:r w:rsidRPr="008E61E0">
        <w:rPr>
          <w:caps w:val="0"/>
          <w:szCs w:val="19"/>
        </w:rPr>
        <w:t>Conducted IT training sessions for staff, increasing overall technical proficiency by 40%.</w:t>
      </w:r>
    </w:p>
    <w:p w14:paraId="1A005734" w14:textId="3D73C1D8" w:rsidR="008425C0" w:rsidRPr="008E61E0" w:rsidRDefault="008425C0" w:rsidP="008425C0">
      <w:pPr>
        <w:pStyle w:val="Heading3"/>
        <w:numPr>
          <w:ilvl w:val="0"/>
          <w:numId w:val="18"/>
        </w:numPr>
        <w:rPr>
          <w:szCs w:val="19"/>
        </w:rPr>
      </w:pPr>
      <w:r w:rsidRPr="008E61E0">
        <w:rPr>
          <w:caps w:val="0"/>
          <w:szCs w:val="19"/>
        </w:rPr>
        <w:t>Implemented and maintained cybersecurity protocols</w:t>
      </w:r>
      <w:r w:rsidR="0076764C" w:rsidRPr="008E61E0">
        <w:rPr>
          <w:caps w:val="0"/>
          <w:szCs w:val="19"/>
        </w:rPr>
        <w:t xml:space="preserve"> using </w:t>
      </w:r>
      <w:r w:rsidR="0076764C" w:rsidRPr="008E61E0">
        <w:rPr>
          <w:b/>
          <w:caps w:val="0"/>
        </w:rPr>
        <w:t>Fortinet</w:t>
      </w:r>
      <w:r w:rsidRPr="008E61E0">
        <w:rPr>
          <w:caps w:val="0"/>
          <w:szCs w:val="19"/>
        </w:rPr>
        <w:t>, resulting in a 50% decrease in security incidents.</w:t>
      </w:r>
    </w:p>
    <w:p w14:paraId="7966C0EB" w14:textId="69A2B88F" w:rsidR="006B2C4A" w:rsidRPr="008E61E0" w:rsidRDefault="006B2C4A" w:rsidP="008425C0">
      <w:pPr>
        <w:pStyle w:val="Heading3"/>
        <w:numPr>
          <w:ilvl w:val="0"/>
          <w:numId w:val="18"/>
        </w:numPr>
        <w:rPr>
          <w:sz w:val="24"/>
          <w:szCs w:val="19"/>
        </w:rPr>
      </w:pPr>
      <w:r w:rsidRPr="008E61E0">
        <w:rPr>
          <w:caps w:val="0"/>
        </w:rPr>
        <w:t>Developed and implemented IT policies and procedures, ensuring compliance with industry standards and best practices.</w:t>
      </w:r>
    </w:p>
    <w:p w14:paraId="1A0863FE" w14:textId="77777777" w:rsidR="0089246A" w:rsidRPr="008E61E0" w:rsidRDefault="0089246A" w:rsidP="0089246A">
      <w:pPr>
        <w:pStyle w:val="Heading3"/>
        <w:ind w:left="720"/>
        <w:rPr>
          <w:szCs w:val="19"/>
        </w:rPr>
      </w:pPr>
    </w:p>
    <w:p w14:paraId="0AB2DDF2" w14:textId="2B269F68" w:rsidR="00B95E00" w:rsidRPr="008E61E0" w:rsidRDefault="00A5794D" w:rsidP="00A5794D">
      <w:pPr>
        <w:pStyle w:val="Heading2"/>
        <w:rPr>
          <w:rStyle w:val="Emphasis"/>
          <w:iCs w:val="0"/>
          <w:sz w:val="22"/>
          <w:szCs w:val="24"/>
        </w:rPr>
      </w:pPr>
      <w:r w:rsidRPr="008E61E0">
        <w:rPr>
          <w:sz w:val="22"/>
          <w:szCs w:val="24"/>
        </w:rPr>
        <w:t xml:space="preserve">Zonal Census Coordinator </w:t>
      </w:r>
      <w:r w:rsidRPr="008E61E0">
        <w:rPr>
          <w:color w:val="595959" w:themeColor="text1" w:themeTint="A6"/>
          <w:sz w:val="22"/>
          <w:szCs w:val="24"/>
        </w:rPr>
        <w:t xml:space="preserve">/ </w:t>
      </w:r>
      <w:r w:rsidRPr="008E61E0">
        <w:rPr>
          <w:rStyle w:val="Emphasis"/>
          <w:iCs w:val="0"/>
          <w:sz w:val="22"/>
          <w:szCs w:val="24"/>
        </w:rPr>
        <w:t>Zambia Statistics Agency</w:t>
      </w:r>
    </w:p>
    <w:p w14:paraId="55AF04EC" w14:textId="2CBAAFDF" w:rsidR="00B95E00" w:rsidRPr="008E61E0" w:rsidRDefault="00DD2392" w:rsidP="00B95E00">
      <w:pPr>
        <w:pStyle w:val="Heading3"/>
        <w:rPr>
          <w:i/>
        </w:rPr>
      </w:pPr>
      <w:r w:rsidRPr="008E61E0">
        <w:rPr>
          <w:i/>
        </w:rPr>
        <w:t>Aug</w:t>
      </w:r>
      <w:r w:rsidR="00BA0FF7">
        <w:rPr>
          <w:i/>
        </w:rPr>
        <w:t xml:space="preserve"> </w:t>
      </w:r>
      <w:r w:rsidRPr="008E61E0">
        <w:rPr>
          <w:i/>
        </w:rPr>
        <w:t>-</w:t>
      </w:r>
      <w:r w:rsidR="00BA0FF7">
        <w:rPr>
          <w:i/>
        </w:rPr>
        <w:t xml:space="preserve"> </w:t>
      </w:r>
      <w:r w:rsidR="00B95E00" w:rsidRPr="008E61E0">
        <w:rPr>
          <w:i/>
        </w:rPr>
        <w:t>Sept</w:t>
      </w:r>
      <w:r w:rsidR="00BA0FF7">
        <w:rPr>
          <w:i/>
        </w:rPr>
        <w:t xml:space="preserve"> 2022</w:t>
      </w:r>
    </w:p>
    <w:p w14:paraId="07AEEDF7" w14:textId="5C76D3FA" w:rsidR="00293517" w:rsidRPr="008E61E0" w:rsidRDefault="00293517" w:rsidP="00293517">
      <w:pPr>
        <w:pStyle w:val="Heading3"/>
        <w:numPr>
          <w:ilvl w:val="0"/>
          <w:numId w:val="19"/>
        </w:numPr>
        <w:rPr>
          <w:rFonts w:eastAsiaTheme="minorHAnsi" w:cstheme="minorBidi"/>
          <w:caps w:val="0"/>
        </w:rPr>
      </w:pPr>
      <w:r w:rsidRPr="008E61E0">
        <w:rPr>
          <w:rFonts w:eastAsiaTheme="minorHAnsi" w:cstheme="minorBidi"/>
          <w:caps w:val="0"/>
        </w:rPr>
        <w:t>Effe</w:t>
      </w:r>
      <w:r w:rsidR="0089246A" w:rsidRPr="008E61E0">
        <w:rPr>
          <w:rFonts w:eastAsiaTheme="minorHAnsi" w:cstheme="minorBidi"/>
          <w:caps w:val="0"/>
        </w:rPr>
        <w:t>ctively conducted training for 10</w:t>
      </w:r>
      <w:r w:rsidRPr="008E61E0">
        <w:rPr>
          <w:rFonts w:eastAsiaTheme="minorHAnsi" w:cstheme="minorBidi"/>
          <w:caps w:val="0"/>
        </w:rPr>
        <w:t>0+ Enumerators and Supervisors, ensuring necessary materials and equipment w</w:t>
      </w:r>
      <w:r w:rsidR="0089246A" w:rsidRPr="008E61E0">
        <w:rPr>
          <w:rFonts w:eastAsiaTheme="minorHAnsi" w:cstheme="minorBidi"/>
          <w:caps w:val="0"/>
        </w:rPr>
        <w:t>ere allocated, resulting in a 100</w:t>
      </w:r>
      <w:r w:rsidRPr="008E61E0">
        <w:rPr>
          <w:rFonts w:eastAsiaTheme="minorHAnsi" w:cstheme="minorBidi"/>
          <w:caps w:val="0"/>
        </w:rPr>
        <w:t>% training completion rate.</w:t>
      </w:r>
    </w:p>
    <w:p w14:paraId="587AE446" w14:textId="44FA5128" w:rsidR="00A5794D" w:rsidRPr="008E61E0" w:rsidRDefault="00293517" w:rsidP="00293517">
      <w:pPr>
        <w:pStyle w:val="Heading3"/>
        <w:numPr>
          <w:ilvl w:val="0"/>
          <w:numId w:val="19"/>
        </w:numPr>
      </w:pPr>
      <w:r w:rsidRPr="008E61E0">
        <w:rPr>
          <w:rFonts w:eastAsiaTheme="minorHAnsi" w:cstheme="minorBidi"/>
          <w:caps w:val="0"/>
        </w:rPr>
        <w:t xml:space="preserve">Conducted roll </w:t>
      </w:r>
      <w:r w:rsidR="00990E82" w:rsidRPr="008E61E0">
        <w:rPr>
          <w:rFonts w:eastAsiaTheme="minorHAnsi" w:cstheme="minorBidi"/>
          <w:caps w:val="0"/>
        </w:rPr>
        <w:t>calls</w:t>
      </w:r>
      <w:r w:rsidRPr="008E61E0">
        <w:rPr>
          <w:rFonts w:eastAsiaTheme="minorHAnsi" w:cstheme="minorBidi"/>
          <w:caps w:val="0"/>
        </w:rPr>
        <w:t xml:space="preserve"> of </w:t>
      </w:r>
      <w:r w:rsidR="0089246A" w:rsidRPr="008E61E0">
        <w:rPr>
          <w:rFonts w:eastAsiaTheme="minorHAnsi" w:cstheme="minorBidi"/>
          <w:caps w:val="0"/>
        </w:rPr>
        <w:t>10</w:t>
      </w:r>
      <w:r w:rsidRPr="008E61E0">
        <w:rPr>
          <w:rFonts w:eastAsiaTheme="minorHAnsi" w:cstheme="minorBidi"/>
          <w:caps w:val="0"/>
        </w:rPr>
        <w:t>0+ Enumerators and Supervisors twice daily using tablet applications</w:t>
      </w:r>
      <w:r w:rsidR="00D94443" w:rsidRPr="008E61E0">
        <w:rPr>
          <w:rFonts w:eastAsiaTheme="minorHAnsi" w:cstheme="minorBidi"/>
          <w:caps w:val="0"/>
        </w:rPr>
        <w:t xml:space="preserve"> using </w:t>
      </w:r>
      <w:r w:rsidR="00D94443" w:rsidRPr="008E61E0">
        <w:rPr>
          <w:rFonts w:eastAsiaTheme="minorHAnsi" w:cstheme="minorBidi"/>
          <w:b/>
          <w:caps w:val="0"/>
        </w:rPr>
        <w:t>Computer Aided Personal Interviewer (CAPI)</w:t>
      </w:r>
      <w:r w:rsidRPr="008E61E0">
        <w:rPr>
          <w:rFonts w:eastAsiaTheme="minorHAnsi" w:cstheme="minorBidi"/>
          <w:b/>
          <w:caps w:val="0"/>
        </w:rPr>
        <w:t>,</w:t>
      </w:r>
      <w:r w:rsidRPr="008E61E0">
        <w:rPr>
          <w:rFonts w:eastAsiaTheme="minorHAnsi" w:cstheme="minorBidi"/>
          <w:caps w:val="0"/>
        </w:rPr>
        <w:t xml:space="preserve"> ensuring 100% data synchronization with the Central server.</w:t>
      </w:r>
    </w:p>
    <w:p w14:paraId="1F7F5956" w14:textId="4DDD10E4" w:rsidR="008425C0" w:rsidRPr="008E61E0" w:rsidRDefault="008425C0" w:rsidP="00575128">
      <w:pPr>
        <w:pStyle w:val="ListParagraph"/>
        <w:numPr>
          <w:ilvl w:val="0"/>
          <w:numId w:val="19"/>
        </w:numPr>
      </w:pPr>
      <w:r w:rsidRPr="008E61E0">
        <w:t>Coordinated logistics and resource allocation for census activities, ensuring time</w:t>
      </w:r>
      <w:r w:rsidR="00575128" w:rsidRPr="008E61E0">
        <w:t xml:space="preserve">ly and accurate data collection using </w:t>
      </w:r>
      <w:r w:rsidR="00575128" w:rsidRPr="008E61E0">
        <w:rPr>
          <w:b/>
        </w:rPr>
        <w:t xml:space="preserve">Computer Aided Personal Interviewer (CAPI), </w:t>
      </w:r>
      <w:r w:rsidR="00575128" w:rsidRPr="008E61E0">
        <w:t>ensuring 100% enumeration of the assigned areas.</w:t>
      </w:r>
    </w:p>
    <w:p w14:paraId="2D6B9BF7" w14:textId="1C39AB1B" w:rsidR="00930CF7" w:rsidRPr="008E61E0" w:rsidRDefault="00930CF7" w:rsidP="00575128">
      <w:pPr>
        <w:pStyle w:val="ListParagraph"/>
        <w:numPr>
          <w:ilvl w:val="0"/>
          <w:numId w:val="19"/>
        </w:numPr>
      </w:pPr>
      <w:r w:rsidRPr="008E61E0">
        <w:t>Analyzed and reported on census data</w:t>
      </w:r>
      <w:r w:rsidR="00575128" w:rsidRPr="008E61E0">
        <w:rPr>
          <w:sz w:val="20"/>
        </w:rPr>
        <w:t xml:space="preserve"> </w:t>
      </w:r>
      <w:r w:rsidR="00575128" w:rsidRPr="008E61E0">
        <w:t xml:space="preserve">using </w:t>
      </w:r>
      <w:r w:rsidR="00575128" w:rsidRPr="008E61E0">
        <w:rPr>
          <w:b/>
        </w:rPr>
        <w:t>Computer Aided Personal Interviewer (CAPI)</w:t>
      </w:r>
      <w:r w:rsidRPr="008E61E0">
        <w:rPr>
          <w:b/>
        </w:rPr>
        <w:t>,</w:t>
      </w:r>
      <w:r w:rsidRPr="008E61E0">
        <w:t xml:space="preserve"> providing valuable insights for national planning.</w:t>
      </w:r>
    </w:p>
    <w:p w14:paraId="77566648" w14:textId="17D49F72" w:rsidR="00A744AE" w:rsidRPr="008E61E0" w:rsidRDefault="00930CF7" w:rsidP="00930CF7">
      <w:pPr>
        <w:pStyle w:val="ListParagraph"/>
        <w:numPr>
          <w:ilvl w:val="0"/>
          <w:numId w:val="19"/>
        </w:numPr>
      </w:pPr>
      <w:r w:rsidRPr="008E61E0">
        <w:t>Developed and maintained relationships with local authorities and community leaders to ensure successful census operations.</w:t>
      </w:r>
    </w:p>
    <w:p w14:paraId="5130724A" w14:textId="77777777" w:rsidR="00E465DC" w:rsidRPr="008E61E0" w:rsidRDefault="00E465DC" w:rsidP="00E465DC">
      <w:pPr>
        <w:pStyle w:val="Heading2"/>
        <w:rPr>
          <w:sz w:val="22"/>
          <w:szCs w:val="24"/>
        </w:rPr>
      </w:pPr>
      <w:r w:rsidRPr="008E61E0">
        <w:rPr>
          <w:sz w:val="22"/>
          <w:szCs w:val="24"/>
        </w:rPr>
        <w:lastRenderedPageBreak/>
        <w:t xml:space="preserve">Software Developer </w:t>
      </w:r>
      <w:r w:rsidRPr="008E61E0">
        <w:rPr>
          <w:rStyle w:val="Emphasis"/>
          <w:sz w:val="22"/>
          <w:szCs w:val="24"/>
        </w:rPr>
        <w:t>/ Bayport Financial Services</w:t>
      </w:r>
    </w:p>
    <w:p w14:paraId="4A9D55ED" w14:textId="49567CF2" w:rsidR="00E465DC" w:rsidRPr="008E61E0" w:rsidRDefault="00E465DC" w:rsidP="00E465DC">
      <w:pPr>
        <w:pStyle w:val="Heading3"/>
      </w:pPr>
      <w:r w:rsidRPr="008E61E0">
        <w:rPr>
          <w:i/>
        </w:rPr>
        <w:t>DEC</w:t>
      </w:r>
      <w:r w:rsidR="007F06F0">
        <w:rPr>
          <w:i/>
        </w:rPr>
        <w:t xml:space="preserve"> 2021</w:t>
      </w:r>
      <w:r w:rsidRPr="008E61E0">
        <w:rPr>
          <w:i/>
        </w:rPr>
        <w:t xml:space="preserve"> </w:t>
      </w:r>
      <w:r w:rsidR="007F06F0">
        <w:rPr>
          <w:i/>
        </w:rPr>
        <w:t>–</w:t>
      </w:r>
      <w:r w:rsidRPr="008E61E0">
        <w:rPr>
          <w:i/>
        </w:rPr>
        <w:t xml:space="preserve"> MAR</w:t>
      </w:r>
      <w:r w:rsidR="007F06F0">
        <w:rPr>
          <w:i/>
        </w:rPr>
        <w:t xml:space="preserve"> 2022</w:t>
      </w:r>
      <w:r w:rsidRPr="008E61E0">
        <w:rPr>
          <w:caps w:val="0"/>
        </w:rPr>
        <w:t xml:space="preserve"> </w:t>
      </w:r>
    </w:p>
    <w:p w14:paraId="10F64529" w14:textId="77777777" w:rsidR="00E465DC" w:rsidRPr="008E61E0" w:rsidRDefault="00E465DC" w:rsidP="00E465DC">
      <w:pPr>
        <w:pStyle w:val="Heading3"/>
        <w:numPr>
          <w:ilvl w:val="0"/>
          <w:numId w:val="21"/>
        </w:numPr>
      </w:pPr>
      <w:r w:rsidRPr="008E61E0">
        <w:rPr>
          <w:caps w:val="0"/>
        </w:rPr>
        <w:t>Developed software solutions using</w:t>
      </w:r>
      <w:r w:rsidRPr="008E61E0">
        <w:rPr>
          <w:b/>
          <w:caps w:val="0"/>
        </w:rPr>
        <w:t xml:space="preserve"> Java</w:t>
      </w:r>
      <w:r w:rsidRPr="008E61E0">
        <w:rPr>
          <w:caps w:val="0"/>
        </w:rPr>
        <w:t xml:space="preserve"> and </w:t>
      </w:r>
      <w:r w:rsidRPr="008E61E0">
        <w:rPr>
          <w:b/>
          <w:caps w:val="0"/>
        </w:rPr>
        <w:t>Spring Boot</w:t>
      </w:r>
      <w:r w:rsidRPr="008E61E0">
        <w:rPr>
          <w:caps w:val="0"/>
        </w:rPr>
        <w:t xml:space="preserve">, fixed bugs, and optimized performance with </w:t>
      </w:r>
      <w:r w:rsidRPr="008E61E0">
        <w:rPr>
          <w:b/>
          <w:caps w:val="0"/>
        </w:rPr>
        <w:t>JIRA</w:t>
      </w:r>
      <w:r w:rsidRPr="008E61E0">
        <w:rPr>
          <w:caps w:val="0"/>
        </w:rPr>
        <w:t>, leading to a 15% increase in efficiency.</w:t>
      </w:r>
    </w:p>
    <w:p w14:paraId="52C7E420" w14:textId="77777777" w:rsidR="00E465DC" w:rsidRPr="008E61E0" w:rsidRDefault="00E465DC" w:rsidP="00E465DC">
      <w:pPr>
        <w:pStyle w:val="Heading3"/>
        <w:numPr>
          <w:ilvl w:val="0"/>
          <w:numId w:val="21"/>
        </w:numPr>
      </w:pPr>
      <w:r w:rsidRPr="008E61E0">
        <w:rPr>
          <w:caps w:val="0"/>
        </w:rPr>
        <w:t>Collaborated with cross-functional teams to define project requirements and deliver high-quality software products</w:t>
      </w:r>
      <w:r w:rsidRPr="008E61E0">
        <w:t>.</w:t>
      </w:r>
    </w:p>
    <w:p w14:paraId="59877C3C" w14:textId="77777777" w:rsidR="00E465DC" w:rsidRPr="008E61E0" w:rsidRDefault="00E465DC" w:rsidP="00E465DC">
      <w:pPr>
        <w:pStyle w:val="Heading3"/>
        <w:numPr>
          <w:ilvl w:val="0"/>
          <w:numId w:val="21"/>
        </w:numPr>
      </w:pPr>
      <w:r w:rsidRPr="008E61E0">
        <w:rPr>
          <w:caps w:val="0"/>
        </w:rPr>
        <w:t>Conducted code reviews and mentored junior developers, improving code quality and team performance.</w:t>
      </w:r>
    </w:p>
    <w:p w14:paraId="3DB5F71E" w14:textId="77777777" w:rsidR="00E465DC" w:rsidRPr="008E61E0" w:rsidRDefault="00E465DC" w:rsidP="00E465DC">
      <w:pPr>
        <w:pStyle w:val="Heading3"/>
        <w:numPr>
          <w:ilvl w:val="0"/>
          <w:numId w:val="21"/>
        </w:numPr>
      </w:pPr>
      <w:r w:rsidRPr="008E61E0">
        <w:rPr>
          <w:caps w:val="0"/>
        </w:rPr>
        <w:t>Implemented new features based on user feedback, enhancing overall user experience.</w:t>
      </w:r>
    </w:p>
    <w:p w14:paraId="08D61444" w14:textId="0E2C8F48" w:rsidR="00E465DC" w:rsidRPr="00E465DC" w:rsidRDefault="00E465DC" w:rsidP="00E465DC">
      <w:pPr>
        <w:pStyle w:val="Heading3"/>
        <w:numPr>
          <w:ilvl w:val="0"/>
          <w:numId w:val="21"/>
        </w:numPr>
      </w:pPr>
      <w:r w:rsidRPr="008E61E0">
        <w:rPr>
          <w:caps w:val="0"/>
        </w:rPr>
        <w:t>Managed version control using</w:t>
      </w:r>
      <w:r w:rsidRPr="008E61E0">
        <w:rPr>
          <w:b/>
          <w:caps w:val="0"/>
        </w:rPr>
        <w:t xml:space="preserve"> Git</w:t>
      </w:r>
      <w:r w:rsidRPr="008E61E0">
        <w:rPr>
          <w:caps w:val="0"/>
        </w:rPr>
        <w:t xml:space="preserve"> and </w:t>
      </w:r>
      <w:r w:rsidRPr="008E61E0">
        <w:rPr>
          <w:b/>
          <w:caps w:val="0"/>
        </w:rPr>
        <w:t>GitHub</w:t>
      </w:r>
      <w:r w:rsidRPr="008E61E0">
        <w:rPr>
          <w:caps w:val="0"/>
        </w:rPr>
        <w:t>, ensuring consistent and organized code deployment.</w:t>
      </w:r>
    </w:p>
    <w:p w14:paraId="5E817606" w14:textId="77777777" w:rsidR="00E465DC" w:rsidRPr="008E61E0" w:rsidRDefault="00E465DC" w:rsidP="00E465DC">
      <w:pPr>
        <w:pStyle w:val="Heading3"/>
        <w:ind w:left="720"/>
      </w:pPr>
    </w:p>
    <w:p w14:paraId="0FA723D0" w14:textId="188AE2C4" w:rsidR="00C93447" w:rsidRPr="008E61E0" w:rsidRDefault="00C93447" w:rsidP="00C93447">
      <w:pPr>
        <w:pStyle w:val="Heading2"/>
        <w:rPr>
          <w:rStyle w:val="Emphasis"/>
          <w:iCs w:val="0"/>
          <w:sz w:val="22"/>
          <w:szCs w:val="24"/>
        </w:rPr>
      </w:pPr>
      <w:r w:rsidRPr="008E61E0">
        <w:rPr>
          <w:sz w:val="22"/>
          <w:szCs w:val="24"/>
        </w:rPr>
        <w:t xml:space="preserve">IT and Customer Care Executive </w:t>
      </w:r>
      <w:r w:rsidRPr="008E61E0">
        <w:rPr>
          <w:rStyle w:val="Emphasis"/>
          <w:sz w:val="22"/>
          <w:szCs w:val="24"/>
        </w:rPr>
        <w:t xml:space="preserve">/ </w:t>
      </w:r>
      <w:r w:rsidRPr="008E61E0">
        <w:rPr>
          <w:rStyle w:val="Emphasis"/>
          <w:iCs w:val="0"/>
          <w:sz w:val="22"/>
          <w:szCs w:val="24"/>
        </w:rPr>
        <w:t>Shipflex Express Limited</w:t>
      </w:r>
    </w:p>
    <w:p w14:paraId="232A2903" w14:textId="29934800" w:rsidR="00B95E00" w:rsidRPr="008E61E0" w:rsidRDefault="00B95E00" w:rsidP="00B95E00">
      <w:pPr>
        <w:pStyle w:val="Heading3"/>
        <w:rPr>
          <w:rStyle w:val="Emphasis"/>
          <w:i/>
          <w:iCs w:val="0"/>
        </w:rPr>
      </w:pPr>
      <w:r w:rsidRPr="008E61E0">
        <w:rPr>
          <w:i/>
        </w:rPr>
        <w:t>SEPT</w:t>
      </w:r>
      <w:r w:rsidR="007F06F0">
        <w:rPr>
          <w:i/>
        </w:rPr>
        <w:t xml:space="preserve"> 2021</w:t>
      </w:r>
      <w:r w:rsidRPr="008E61E0">
        <w:rPr>
          <w:i/>
        </w:rPr>
        <w:t xml:space="preserve"> </w:t>
      </w:r>
      <w:r w:rsidR="007F06F0">
        <w:rPr>
          <w:i/>
        </w:rPr>
        <w:t>–</w:t>
      </w:r>
      <w:r w:rsidRPr="008E61E0">
        <w:rPr>
          <w:i/>
        </w:rPr>
        <w:t xml:space="preserve"> Feb</w:t>
      </w:r>
      <w:r w:rsidR="007F06F0">
        <w:rPr>
          <w:i/>
        </w:rPr>
        <w:t xml:space="preserve"> 2022</w:t>
      </w:r>
    </w:p>
    <w:p w14:paraId="4A4EC59E" w14:textId="77777777" w:rsidR="00E31197" w:rsidRPr="00E31197" w:rsidRDefault="00E31197" w:rsidP="00E31197">
      <w:pPr>
        <w:pStyle w:val="ListParagraph"/>
        <w:numPr>
          <w:ilvl w:val="0"/>
          <w:numId w:val="20"/>
        </w:numPr>
        <w:spacing w:after="0"/>
        <w:jc w:val="both"/>
        <w:rPr>
          <w:szCs w:val="24"/>
        </w:rPr>
      </w:pPr>
      <w:r w:rsidRPr="00E31197">
        <w:rPr>
          <w:szCs w:val="24"/>
        </w:rPr>
        <w:t>Reduced response times by 30% through customer service optimization and task automation with Monday.com.</w:t>
      </w:r>
    </w:p>
    <w:p w14:paraId="20747B3D" w14:textId="0D446EE4" w:rsidR="001D2551" w:rsidRDefault="00E31197" w:rsidP="00E31197">
      <w:pPr>
        <w:pStyle w:val="ListParagraph"/>
        <w:numPr>
          <w:ilvl w:val="0"/>
          <w:numId w:val="20"/>
        </w:numPr>
        <w:spacing w:after="0"/>
        <w:jc w:val="both"/>
        <w:rPr>
          <w:szCs w:val="24"/>
        </w:rPr>
      </w:pPr>
      <w:r w:rsidRPr="00E31197">
        <w:rPr>
          <w:szCs w:val="24"/>
        </w:rPr>
        <w:t>Improved website SEO, resulting in a 25% increase in traffic</w:t>
      </w:r>
      <w:r>
        <w:rPr>
          <w:szCs w:val="24"/>
        </w:rPr>
        <w:t xml:space="preserve"> using </w:t>
      </w:r>
      <w:r w:rsidRPr="008E61E0">
        <w:rPr>
          <w:b/>
          <w:szCs w:val="24"/>
        </w:rPr>
        <w:t xml:space="preserve">WordPress </w:t>
      </w:r>
      <w:r w:rsidRPr="008E61E0">
        <w:rPr>
          <w:szCs w:val="24"/>
        </w:rPr>
        <w:t xml:space="preserve">and </w:t>
      </w:r>
      <w:r w:rsidRPr="008E61E0">
        <w:rPr>
          <w:b/>
          <w:szCs w:val="24"/>
        </w:rPr>
        <w:t>Google Analytics</w:t>
      </w:r>
    </w:p>
    <w:p w14:paraId="7256E241" w14:textId="77777777" w:rsidR="00E31197" w:rsidRPr="00E31197" w:rsidRDefault="00E31197" w:rsidP="00E31197">
      <w:pPr>
        <w:spacing w:after="0"/>
        <w:jc w:val="both"/>
        <w:rPr>
          <w:szCs w:val="24"/>
        </w:rPr>
      </w:pPr>
    </w:p>
    <w:p w14:paraId="639F9EE1" w14:textId="3E775B0C" w:rsidR="00B95E00" w:rsidRPr="008E61E0" w:rsidRDefault="00B95E00" w:rsidP="00C93447">
      <w:pPr>
        <w:pStyle w:val="Heading3"/>
        <w:rPr>
          <w:rFonts w:asciiTheme="majorHAnsi" w:hAnsiTheme="majorHAnsi"/>
          <w:b/>
          <w:color w:val="549E39" w:themeColor="accent1"/>
        </w:rPr>
      </w:pPr>
      <w:r w:rsidRPr="008E61E0">
        <w:rPr>
          <w:rFonts w:asciiTheme="majorHAnsi" w:hAnsiTheme="majorHAnsi"/>
          <w:b/>
          <w:caps w:val="0"/>
          <w:color w:val="549E39" w:themeColor="accent1"/>
        </w:rPr>
        <w:t xml:space="preserve">Full Stack Developer &amp; Social Media Marketing </w:t>
      </w:r>
      <w:r w:rsidRPr="008E61E0">
        <w:rPr>
          <w:rStyle w:val="Emphasis"/>
          <w:rFonts w:asciiTheme="majorHAnsi" w:hAnsiTheme="majorHAnsi"/>
          <w:b/>
          <w:iCs w:val="0"/>
          <w:caps w:val="0"/>
        </w:rPr>
        <w:t>/ Envisage Technology Zambia</w:t>
      </w:r>
      <w:r w:rsidRPr="008E61E0">
        <w:rPr>
          <w:rFonts w:asciiTheme="majorHAnsi" w:hAnsiTheme="majorHAnsi"/>
          <w:b/>
          <w:caps w:val="0"/>
          <w:color w:val="549E39" w:themeColor="accent1"/>
        </w:rPr>
        <w:t xml:space="preserve"> </w:t>
      </w:r>
    </w:p>
    <w:p w14:paraId="432FF2D9" w14:textId="6BC1B501" w:rsidR="00C93447" w:rsidRPr="008E61E0" w:rsidRDefault="001B04ED" w:rsidP="00B95E00">
      <w:pPr>
        <w:pStyle w:val="Heading3"/>
        <w:rPr>
          <w:i/>
        </w:rPr>
      </w:pPr>
      <w:r w:rsidRPr="008E61E0">
        <w:rPr>
          <w:i/>
        </w:rPr>
        <w:t xml:space="preserve">2019 </w:t>
      </w:r>
      <w:r w:rsidR="00C93447" w:rsidRPr="008E61E0">
        <w:rPr>
          <w:i/>
        </w:rPr>
        <w:t>-</w:t>
      </w:r>
      <w:r w:rsidR="008D5B1D" w:rsidRPr="008E61E0">
        <w:rPr>
          <w:i/>
        </w:rPr>
        <w:t xml:space="preserve"> present</w:t>
      </w:r>
    </w:p>
    <w:p w14:paraId="7C8AC483" w14:textId="47990737" w:rsidR="00324CC5" w:rsidRPr="008E61E0" w:rsidRDefault="00324CC5" w:rsidP="00324CC5">
      <w:pPr>
        <w:pStyle w:val="Heading3"/>
        <w:numPr>
          <w:ilvl w:val="0"/>
          <w:numId w:val="21"/>
        </w:numPr>
      </w:pPr>
      <w:r w:rsidRPr="008E61E0">
        <w:rPr>
          <w:caps w:val="0"/>
        </w:rPr>
        <w:t xml:space="preserve">Developed full-stack applications using </w:t>
      </w:r>
      <w:r w:rsidRPr="008E61E0">
        <w:rPr>
          <w:b/>
          <w:caps w:val="0"/>
        </w:rPr>
        <w:t>JavaScript, Node.js, React</w:t>
      </w:r>
      <w:r w:rsidRPr="008E61E0">
        <w:rPr>
          <w:caps w:val="0"/>
        </w:rPr>
        <w:t xml:space="preserve">, and </w:t>
      </w:r>
      <w:r w:rsidRPr="008E61E0">
        <w:rPr>
          <w:b/>
          <w:caps w:val="0"/>
        </w:rPr>
        <w:t>MongoDB</w:t>
      </w:r>
      <w:r w:rsidRPr="008E61E0">
        <w:rPr>
          <w:caps w:val="0"/>
        </w:rPr>
        <w:t xml:space="preserve">, and managed social media marketing campaigns using </w:t>
      </w:r>
      <w:r w:rsidRPr="008E61E0">
        <w:rPr>
          <w:b/>
          <w:caps w:val="0"/>
        </w:rPr>
        <w:t>Hootsuite</w:t>
      </w:r>
      <w:r w:rsidRPr="008E61E0">
        <w:rPr>
          <w:caps w:val="0"/>
        </w:rPr>
        <w:t xml:space="preserve"> and B</w:t>
      </w:r>
      <w:r w:rsidRPr="008E61E0">
        <w:rPr>
          <w:b/>
          <w:caps w:val="0"/>
        </w:rPr>
        <w:t>uffer</w:t>
      </w:r>
      <w:r w:rsidRPr="008E61E0">
        <w:rPr>
          <w:caps w:val="0"/>
        </w:rPr>
        <w:t>, resulting in a 30% increase in client engagement.</w:t>
      </w:r>
    </w:p>
    <w:p w14:paraId="58EAEA15" w14:textId="637608D9" w:rsidR="00FF73A9" w:rsidRPr="008E61E0" w:rsidRDefault="00FF73A9" w:rsidP="00324CC5">
      <w:pPr>
        <w:pStyle w:val="Heading3"/>
        <w:numPr>
          <w:ilvl w:val="0"/>
          <w:numId w:val="21"/>
        </w:numPr>
      </w:pPr>
      <w:r w:rsidRPr="008E61E0">
        <w:rPr>
          <w:caps w:val="0"/>
        </w:rPr>
        <w:t>Created and maintained database systems</w:t>
      </w:r>
      <w:r w:rsidR="00324CC5" w:rsidRPr="008E61E0">
        <w:rPr>
          <w:caps w:val="0"/>
        </w:rPr>
        <w:t xml:space="preserve"> using </w:t>
      </w:r>
      <w:r w:rsidR="00324CC5" w:rsidRPr="008E61E0">
        <w:rPr>
          <w:b/>
          <w:caps w:val="0"/>
        </w:rPr>
        <w:t>MySQL</w:t>
      </w:r>
      <w:r w:rsidRPr="008E61E0">
        <w:rPr>
          <w:caps w:val="0"/>
        </w:rPr>
        <w:t>, ensuring data integrity and accessibility.</w:t>
      </w:r>
    </w:p>
    <w:p w14:paraId="47230464" w14:textId="7B285269" w:rsidR="00FF73A9" w:rsidRPr="008E61E0" w:rsidRDefault="00FF73A9" w:rsidP="00FF73A9">
      <w:pPr>
        <w:pStyle w:val="Heading3"/>
        <w:numPr>
          <w:ilvl w:val="0"/>
          <w:numId w:val="21"/>
        </w:numPr>
      </w:pPr>
      <w:r w:rsidRPr="008E61E0">
        <w:rPr>
          <w:caps w:val="0"/>
        </w:rPr>
        <w:t>Developed APIs for seamless integration with third-party services</w:t>
      </w:r>
      <w:r w:rsidR="00324CC5" w:rsidRPr="008E61E0">
        <w:rPr>
          <w:caps w:val="0"/>
        </w:rPr>
        <w:t xml:space="preserve"> using </w:t>
      </w:r>
      <w:r w:rsidR="00324CC5" w:rsidRPr="008E61E0">
        <w:rPr>
          <w:b/>
          <w:caps w:val="0"/>
        </w:rPr>
        <w:t>Express.js</w:t>
      </w:r>
      <w:r w:rsidRPr="008E61E0">
        <w:rPr>
          <w:caps w:val="0"/>
        </w:rPr>
        <w:t>, enhancing application functionality.</w:t>
      </w:r>
    </w:p>
    <w:p w14:paraId="44317BC9" w14:textId="33BE62FA" w:rsidR="00FF73A9" w:rsidRPr="008E61E0" w:rsidRDefault="00FF73A9" w:rsidP="00FF73A9">
      <w:pPr>
        <w:pStyle w:val="Heading3"/>
        <w:numPr>
          <w:ilvl w:val="0"/>
          <w:numId w:val="21"/>
        </w:numPr>
      </w:pPr>
      <w:r w:rsidRPr="008E61E0">
        <w:rPr>
          <w:caps w:val="0"/>
        </w:rPr>
        <w:t>Analyzed marketing data</w:t>
      </w:r>
      <w:r w:rsidR="0029632E" w:rsidRPr="008E61E0">
        <w:rPr>
          <w:caps w:val="0"/>
        </w:rPr>
        <w:t xml:space="preserve"> with </w:t>
      </w:r>
      <w:r w:rsidR="0029632E" w:rsidRPr="008E61E0">
        <w:rPr>
          <w:b/>
          <w:caps w:val="0"/>
        </w:rPr>
        <w:t>Google Analytics</w:t>
      </w:r>
      <w:r w:rsidRPr="008E61E0">
        <w:rPr>
          <w:caps w:val="0"/>
        </w:rPr>
        <w:t xml:space="preserve"> to optimize campaigns, resulting in a 25% increase in conversion rates.</w:t>
      </w:r>
    </w:p>
    <w:p w14:paraId="6E593CD0" w14:textId="4CEEC1AD" w:rsidR="00990E82" w:rsidRPr="008E61E0" w:rsidRDefault="0029632E" w:rsidP="0029632E">
      <w:pPr>
        <w:pStyle w:val="Heading3"/>
        <w:numPr>
          <w:ilvl w:val="0"/>
          <w:numId w:val="21"/>
        </w:numPr>
      </w:pPr>
      <w:r w:rsidRPr="008E61E0">
        <w:rPr>
          <w:caps w:val="0"/>
        </w:rPr>
        <w:t>Implemented automated testing frameworks using Selenium and Jest, reducing bug occurrence by 20%</w:t>
      </w:r>
      <w:r w:rsidR="00990E82" w:rsidRPr="008E61E0">
        <w:rPr>
          <w:caps w:val="0"/>
        </w:rPr>
        <w:t>.</w:t>
      </w:r>
    </w:p>
    <w:p w14:paraId="1A4316DA" w14:textId="77777777" w:rsidR="00D871E5" w:rsidRPr="008E61E0" w:rsidRDefault="00D871E5" w:rsidP="00D871E5">
      <w:pPr>
        <w:pStyle w:val="Heading3"/>
        <w:ind w:left="720"/>
      </w:pPr>
    </w:p>
    <w:p w14:paraId="5DDBBFB2" w14:textId="64B41559" w:rsidR="00740CA8" w:rsidRPr="008E61E0" w:rsidRDefault="001B04ED" w:rsidP="00740CA8">
      <w:pPr>
        <w:spacing w:after="0"/>
        <w:ind w:right="-450"/>
        <w:rPr>
          <w:rStyle w:val="Emphasis"/>
          <w:rFonts w:asciiTheme="majorHAnsi" w:eastAsiaTheme="majorEastAsia" w:hAnsiTheme="majorHAnsi" w:cstheme="majorBidi"/>
          <w:b/>
          <w:iCs w:val="0"/>
          <w:szCs w:val="24"/>
        </w:rPr>
      </w:pPr>
      <w:r w:rsidRPr="008E61E0">
        <w:rPr>
          <w:rFonts w:asciiTheme="majorHAnsi" w:eastAsiaTheme="majorEastAsia" w:hAnsiTheme="majorHAnsi" w:cstheme="majorBidi"/>
          <w:b/>
          <w:color w:val="549E39" w:themeColor="accent1"/>
          <w:szCs w:val="24"/>
        </w:rPr>
        <w:t>Head of IT - Web Administrator and Social</w:t>
      </w:r>
      <w:r w:rsidR="008666DB" w:rsidRPr="008E61E0">
        <w:rPr>
          <w:rFonts w:asciiTheme="majorHAnsi" w:eastAsiaTheme="majorEastAsia" w:hAnsiTheme="majorHAnsi" w:cstheme="majorBidi"/>
          <w:b/>
          <w:color w:val="549E39" w:themeColor="accent1"/>
          <w:szCs w:val="24"/>
        </w:rPr>
        <w:t xml:space="preserve"> </w:t>
      </w:r>
      <w:r w:rsidRPr="008E61E0">
        <w:rPr>
          <w:rFonts w:asciiTheme="majorHAnsi" w:eastAsiaTheme="majorEastAsia" w:hAnsiTheme="majorHAnsi" w:cstheme="majorBidi"/>
          <w:b/>
          <w:color w:val="549E39" w:themeColor="accent1"/>
          <w:szCs w:val="24"/>
        </w:rPr>
        <w:t xml:space="preserve">Media Marketing </w:t>
      </w:r>
      <w:r w:rsidR="00C93447" w:rsidRPr="008E61E0">
        <w:rPr>
          <w:rStyle w:val="Emphasis"/>
          <w:b/>
          <w:szCs w:val="24"/>
        </w:rPr>
        <w:t xml:space="preserve">/ </w:t>
      </w:r>
      <w:r w:rsidR="008666DB" w:rsidRPr="008E61E0">
        <w:rPr>
          <w:rStyle w:val="Emphasis"/>
          <w:rFonts w:asciiTheme="majorHAnsi" w:eastAsiaTheme="majorEastAsia" w:hAnsiTheme="majorHAnsi" w:cstheme="majorBidi"/>
          <w:b/>
          <w:iCs w:val="0"/>
          <w:szCs w:val="24"/>
        </w:rPr>
        <w:t>Geospatial Engineering Limited, Lusaka</w:t>
      </w:r>
    </w:p>
    <w:p w14:paraId="6BA3F6C8" w14:textId="2A78F8C3" w:rsidR="00324CC5" w:rsidRPr="008E61E0" w:rsidRDefault="00B55F0A" w:rsidP="00BC366D">
      <w:pPr>
        <w:pStyle w:val="Heading3"/>
        <w:rPr>
          <w:rStyle w:val="Emphasis"/>
          <w:i/>
          <w:iCs w:val="0"/>
        </w:rPr>
      </w:pPr>
      <w:r>
        <w:rPr>
          <w:i/>
        </w:rPr>
        <w:t xml:space="preserve">Dec </w:t>
      </w:r>
      <w:r w:rsidR="00324CC5" w:rsidRPr="008E61E0">
        <w:rPr>
          <w:i/>
        </w:rPr>
        <w:t xml:space="preserve">2018 </w:t>
      </w:r>
      <w:r>
        <w:rPr>
          <w:i/>
        </w:rPr>
        <w:t>–</w:t>
      </w:r>
      <w:r w:rsidR="00324CC5" w:rsidRPr="008E61E0">
        <w:rPr>
          <w:i/>
        </w:rPr>
        <w:t xml:space="preserve"> </w:t>
      </w:r>
      <w:r>
        <w:rPr>
          <w:i/>
        </w:rPr>
        <w:t>Oct 2019</w:t>
      </w:r>
      <w:r w:rsidR="00324CC5" w:rsidRPr="008E61E0">
        <w:rPr>
          <w:i/>
        </w:rPr>
        <w:t xml:space="preserve"> </w:t>
      </w:r>
    </w:p>
    <w:p w14:paraId="306DE479" w14:textId="3D926432" w:rsidR="00D871E5" w:rsidRPr="008E61E0" w:rsidRDefault="00B94A13" w:rsidP="00D871E5">
      <w:pPr>
        <w:pStyle w:val="ListParagraph"/>
        <w:numPr>
          <w:ilvl w:val="0"/>
          <w:numId w:val="21"/>
        </w:numPr>
        <w:spacing w:after="0"/>
        <w:ind w:right="-450"/>
        <w:rPr>
          <w:rFonts w:eastAsiaTheme="majorEastAsia" w:cstheme="majorBidi"/>
          <w:caps/>
          <w:szCs w:val="24"/>
        </w:rPr>
      </w:pPr>
      <w:r w:rsidRPr="008E61E0">
        <w:rPr>
          <w:rFonts w:eastAsiaTheme="majorEastAsia" w:cstheme="majorBidi"/>
          <w:szCs w:val="24"/>
        </w:rPr>
        <w:t>Managed IT</w:t>
      </w:r>
      <w:r w:rsidR="00D871E5" w:rsidRPr="008E61E0">
        <w:rPr>
          <w:rFonts w:eastAsiaTheme="majorEastAsia" w:cstheme="majorBidi"/>
          <w:szCs w:val="24"/>
        </w:rPr>
        <w:t xml:space="preserve"> infrastructure, administered the company website</w:t>
      </w:r>
      <w:r w:rsidR="002C2224" w:rsidRPr="008E61E0">
        <w:rPr>
          <w:sz w:val="20"/>
        </w:rPr>
        <w:t xml:space="preserve"> </w:t>
      </w:r>
      <w:r w:rsidR="002C2224" w:rsidRPr="008E61E0">
        <w:t xml:space="preserve">using </w:t>
      </w:r>
      <w:r w:rsidR="002C2224" w:rsidRPr="008E61E0">
        <w:rPr>
          <w:rStyle w:val="Strong"/>
        </w:rPr>
        <w:t>WordPress</w:t>
      </w:r>
      <w:r w:rsidR="002C2224" w:rsidRPr="008E61E0">
        <w:t xml:space="preserve"> and </w:t>
      </w:r>
      <w:r w:rsidR="002C2224" w:rsidRPr="008E61E0">
        <w:rPr>
          <w:rStyle w:val="Strong"/>
        </w:rPr>
        <w:t>Google Analytics</w:t>
      </w:r>
      <w:r w:rsidR="002C2224" w:rsidRPr="008E61E0">
        <w:t xml:space="preserve">, and led social media marketing with </w:t>
      </w:r>
      <w:proofErr w:type="spellStart"/>
      <w:r w:rsidR="001B5E09">
        <w:rPr>
          <w:rStyle w:val="Strong"/>
        </w:rPr>
        <w:t>HootS</w:t>
      </w:r>
      <w:r w:rsidR="002C2224" w:rsidRPr="008E61E0">
        <w:rPr>
          <w:rStyle w:val="Strong"/>
        </w:rPr>
        <w:t>uite</w:t>
      </w:r>
      <w:proofErr w:type="spellEnd"/>
      <w:r w:rsidR="002C2224" w:rsidRPr="008E61E0">
        <w:t xml:space="preserve">, boosting online presence by </w:t>
      </w:r>
      <w:r w:rsidR="00D871E5" w:rsidRPr="008E61E0">
        <w:rPr>
          <w:rFonts w:eastAsiaTheme="majorEastAsia" w:cstheme="majorBidi"/>
          <w:caps/>
          <w:szCs w:val="24"/>
        </w:rPr>
        <w:t>50%.</w:t>
      </w:r>
    </w:p>
    <w:p w14:paraId="73C9F1DE" w14:textId="097EEE58" w:rsidR="00B94A13" w:rsidRPr="008E61E0" w:rsidRDefault="00B94A13" w:rsidP="00B94A13">
      <w:pPr>
        <w:pStyle w:val="ListParagraph"/>
        <w:numPr>
          <w:ilvl w:val="0"/>
          <w:numId w:val="21"/>
        </w:numPr>
        <w:spacing w:after="0"/>
        <w:ind w:right="-450"/>
        <w:rPr>
          <w:rFonts w:eastAsiaTheme="majorEastAsia" w:cstheme="majorBidi"/>
          <w:caps/>
          <w:szCs w:val="24"/>
        </w:rPr>
      </w:pPr>
      <w:r w:rsidRPr="008E61E0">
        <w:rPr>
          <w:rFonts w:eastAsiaTheme="majorEastAsia" w:cstheme="majorBidi"/>
          <w:szCs w:val="24"/>
        </w:rPr>
        <w:t xml:space="preserve">Implemented </w:t>
      </w:r>
      <w:r w:rsidR="00990E82" w:rsidRPr="008E61E0">
        <w:rPr>
          <w:rFonts w:eastAsiaTheme="majorEastAsia" w:cstheme="majorBidi"/>
          <w:szCs w:val="24"/>
        </w:rPr>
        <w:t>its</w:t>
      </w:r>
      <w:r w:rsidRPr="008E61E0">
        <w:rPr>
          <w:rFonts w:eastAsiaTheme="majorEastAsia" w:cstheme="majorBidi"/>
          <w:szCs w:val="24"/>
        </w:rPr>
        <w:t xml:space="preserve"> policies and procedures, ensuring compliance with industry standards and best practices.</w:t>
      </w:r>
    </w:p>
    <w:p w14:paraId="2550BA40" w14:textId="196D9B3B" w:rsidR="00B94A13" w:rsidRPr="008E61E0" w:rsidRDefault="00B94A13" w:rsidP="00B94A13">
      <w:pPr>
        <w:pStyle w:val="ListParagraph"/>
        <w:numPr>
          <w:ilvl w:val="0"/>
          <w:numId w:val="21"/>
        </w:numPr>
        <w:spacing w:after="0"/>
        <w:ind w:right="-450"/>
        <w:rPr>
          <w:rFonts w:eastAsiaTheme="majorEastAsia" w:cstheme="majorBidi"/>
          <w:caps/>
          <w:szCs w:val="24"/>
        </w:rPr>
      </w:pPr>
      <w:r w:rsidRPr="008E61E0">
        <w:rPr>
          <w:rFonts w:eastAsiaTheme="majorEastAsia" w:cstheme="majorBidi"/>
          <w:szCs w:val="24"/>
        </w:rPr>
        <w:t>Conducted regular security audits, identifying and mitigating potential vulnerabilities.</w:t>
      </w:r>
    </w:p>
    <w:p w14:paraId="68CC79CF" w14:textId="2CC8F630" w:rsidR="00B94A13" w:rsidRPr="008E61E0" w:rsidRDefault="00B94A13" w:rsidP="00B94A13">
      <w:pPr>
        <w:pStyle w:val="ListParagraph"/>
        <w:numPr>
          <w:ilvl w:val="0"/>
          <w:numId w:val="21"/>
        </w:numPr>
        <w:spacing w:after="0"/>
        <w:ind w:right="-450"/>
        <w:rPr>
          <w:rFonts w:eastAsiaTheme="majorEastAsia" w:cstheme="majorBidi"/>
          <w:caps/>
          <w:szCs w:val="24"/>
        </w:rPr>
      </w:pPr>
      <w:r w:rsidRPr="008E61E0">
        <w:rPr>
          <w:rFonts w:eastAsiaTheme="majorEastAsia" w:cstheme="majorBidi"/>
          <w:szCs w:val="24"/>
        </w:rPr>
        <w:t>Developed and executed digital marketing strategies</w:t>
      </w:r>
      <w:r w:rsidR="002C2224" w:rsidRPr="008E61E0">
        <w:rPr>
          <w:rFonts w:eastAsiaTheme="majorEastAsia" w:cstheme="majorBidi"/>
          <w:szCs w:val="24"/>
        </w:rPr>
        <w:t xml:space="preserve"> using </w:t>
      </w:r>
      <w:r w:rsidR="002C2224" w:rsidRPr="008E61E0">
        <w:rPr>
          <w:rStyle w:val="Strong"/>
          <w:szCs w:val="24"/>
        </w:rPr>
        <w:t>Google AdWords</w:t>
      </w:r>
      <w:r w:rsidR="002C2224" w:rsidRPr="008E61E0">
        <w:rPr>
          <w:szCs w:val="24"/>
        </w:rPr>
        <w:t xml:space="preserve"> and </w:t>
      </w:r>
      <w:r w:rsidR="002C2224" w:rsidRPr="008E61E0">
        <w:rPr>
          <w:rStyle w:val="Strong"/>
          <w:szCs w:val="24"/>
        </w:rPr>
        <w:t>Facebook Ads</w:t>
      </w:r>
      <w:r w:rsidRPr="008E61E0">
        <w:rPr>
          <w:rFonts w:eastAsiaTheme="majorEastAsia" w:cstheme="majorBidi"/>
          <w:szCs w:val="24"/>
        </w:rPr>
        <w:t>, increasing brand awareness and online engagement.</w:t>
      </w:r>
    </w:p>
    <w:p w14:paraId="5131C75D" w14:textId="3FB08099" w:rsidR="00930CF7" w:rsidRPr="008E61E0" w:rsidRDefault="00990E82" w:rsidP="00236362">
      <w:pPr>
        <w:pStyle w:val="ListParagraph"/>
        <w:numPr>
          <w:ilvl w:val="0"/>
          <w:numId w:val="21"/>
        </w:numPr>
        <w:spacing w:after="0"/>
        <w:ind w:right="-450"/>
        <w:rPr>
          <w:rFonts w:eastAsiaTheme="majorEastAsia" w:cstheme="majorBidi"/>
          <w:caps/>
          <w:szCs w:val="24"/>
        </w:rPr>
      </w:pPr>
      <w:r w:rsidRPr="008E61E0">
        <w:rPr>
          <w:rFonts w:eastAsiaTheme="majorEastAsia" w:cstheme="majorBidi"/>
          <w:szCs w:val="24"/>
        </w:rPr>
        <w:t>Led cross-departmental projects, ensuring timely and successful completion.</w:t>
      </w:r>
    </w:p>
    <w:p w14:paraId="0D2C2066" w14:textId="02D527AE" w:rsidR="00C9271C" w:rsidRPr="008E61E0" w:rsidRDefault="001B04ED" w:rsidP="0029632E">
      <w:pPr>
        <w:spacing w:before="240" w:after="0"/>
        <w:ind w:right="-450"/>
        <w:rPr>
          <w:rStyle w:val="Emphasis"/>
          <w:rFonts w:asciiTheme="majorHAnsi" w:hAnsiTheme="majorHAnsi"/>
          <w:b/>
          <w:szCs w:val="24"/>
        </w:rPr>
      </w:pPr>
      <w:r w:rsidRPr="008E61E0">
        <w:rPr>
          <w:rFonts w:asciiTheme="majorHAnsi" w:eastAsiaTheme="majorEastAsia" w:hAnsiTheme="majorHAnsi" w:cstheme="majorBidi"/>
          <w:b/>
          <w:color w:val="549E39" w:themeColor="accent1"/>
          <w:szCs w:val="24"/>
        </w:rPr>
        <w:t>Volunteer - Web Administrator, Developer</w:t>
      </w:r>
      <w:r w:rsidR="00990E82" w:rsidRPr="008E61E0">
        <w:rPr>
          <w:rFonts w:asciiTheme="majorHAnsi" w:eastAsiaTheme="majorEastAsia" w:hAnsiTheme="majorHAnsi" w:cstheme="majorBidi"/>
          <w:b/>
          <w:color w:val="549E39" w:themeColor="accent1"/>
          <w:szCs w:val="24"/>
        </w:rPr>
        <w:t>,</w:t>
      </w:r>
      <w:r w:rsidR="008666DB" w:rsidRPr="008E61E0">
        <w:rPr>
          <w:rFonts w:asciiTheme="majorHAnsi" w:eastAsiaTheme="majorEastAsia" w:hAnsiTheme="majorHAnsi" w:cstheme="majorBidi"/>
          <w:b/>
          <w:color w:val="549E39" w:themeColor="accent1"/>
          <w:szCs w:val="24"/>
        </w:rPr>
        <w:t xml:space="preserve"> </w:t>
      </w:r>
      <w:r w:rsidRPr="008E61E0">
        <w:rPr>
          <w:rFonts w:asciiTheme="majorHAnsi" w:eastAsiaTheme="majorEastAsia" w:hAnsiTheme="majorHAnsi" w:cstheme="majorBidi"/>
          <w:b/>
          <w:color w:val="549E39" w:themeColor="accent1"/>
          <w:szCs w:val="24"/>
        </w:rPr>
        <w:t>and Graphical Designer</w:t>
      </w:r>
      <w:r w:rsidR="00740CA8" w:rsidRPr="008E61E0">
        <w:rPr>
          <w:szCs w:val="24"/>
        </w:rPr>
        <w:t xml:space="preserve"> </w:t>
      </w:r>
      <w:r w:rsidR="00740CA8" w:rsidRPr="008E61E0">
        <w:rPr>
          <w:b/>
          <w:i/>
          <w:szCs w:val="24"/>
        </w:rPr>
        <w:t xml:space="preserve">/ </w:t>
      </w:r>
      <w:r w:rsidR="008666DB" w:rsidRPr="008E61E0">
        <w:rPr>
          <w:rStyle w:val="Emphasis"/>
          <w:rFonts w:asciiTheme="majorHAnsi" w:hAnsiTheme="majorHAnsi"/>
          <w:b/>
          <w:szCs w:val="24"/>
        </w:rPr>
        <w:t>Don Bosco Technical College, Zimbabwe</w:t>
      </w:r>
    </w:p>
    <w:p w14:paraId="465FF0F0" w14:textId="56161E4B" w:rsidR="0029632E" w:rsidRPr="008E61E0" w:rsidRDefault="00063A4D" w:rsidP="0029632E">
      <w:pPr>
        <w:spacing w:after="0"/>
        <w:ind w:right="-450"/>
        <w:rPr>
          <w:rStyle w:val="Emphasis"/>
          <w:rFonts w:eastAsiaTheme="majorEastAsia" w:cstheme="majorBidi"/>
          <w:i/>
          <w:iCs w:val="0"/>
          <w:caps/>
          <w:szCs w:val="24"/>
        </w:rPr>
      </w:pPr>
      <w:r w:rsidRPr="008E61E0">
        <w:rPr>
          <w:rFonts w:eastAsiaTheme="majorEastAsia" w:cstheme="majorBidi"/>
          <w:i/>
          <w:caps/>
          <w:szCs w:val="24"/>
        </w:rPr>
        <w:t>Oct</w:t>
      </w:r>
      <w:r w:rsidR="00B55F0A">
        <w:rPr>
          <w:rFonts w:eastAsiaTheme="majorEastAsia" w:cstheme="majorBidi"/>
          <w:i/>
          <w:caps/>
          <w:szCs w:val="24"/>
        </w:rPr>
        <w:t xml:space="preserve"> – </w:t>
      </w:r>
      <w:r w:rsidRPr="008E61E0">
        <w:rPr>
          <w:rFonts w:eastAsiaTheme="majorEastAsia" w:cstheme="majorBidi"/>
          <w:i/>
          <w:caps/>
          <w:szCs w:val="24"/>
        </w:rPr>
        <w:t>Dec</w:t>
      </w:r>
      <w:r w:rsidR="00B55F0A">
        <w:rPr>
          <w:rFonts w:eastAsiaTheme="majorEastAsia" w:cstheme="majorBidi"/>
          <w:i/>
          <w:caps/>
          <w:szCs w:val="24"/>
        </w:rPr>
        <w:t xml:space="preserve"> 2018</w:t>
      </w:r>
    </w:p>
    <w:p w14:paraId="6DC9AA5F" w14:textId="3B3475F9" w:rsidR="00740CA8" w:rsidRPr="008E61E0" w:rsidRDefault="00D871E5" w:rsidP="00D871E5">
      <w:pPr>
        <w:pStyle w:val="ListParagraph"/>
        <w:numPr>
          <w:ilvl w:val="0"/>
          <w:numId w:val="21"/>
        </w:numPr>
        <w:spacing w:after="0"/>
        <w:ind w:right="-450"/>
        <w:rPr>
          <w:rStyle w:val="Emphasis"/>
          <w:rFonts w:cstheme="minorHAnsi"/>
          <w:szCs w:val="24"/>
        </w:rPr>
      </w:pPr>
      <w:r w:rsidRPr="008E61E0">
        <w:rPr>
          <w:rStyle w:val="Emphasis"/>
          <w:rFonts w:cstheme="minorHAnsi"/>
          <w:szCs w:val="24"/>
        </w:rPr>
        <w:t>Volunteered as a web administrator, developer, and gra</w:t>
      </w:r>
      <w:r w:rsidR="00063A4D" w:rsidRPr="008E61E0">
        <w:rPr>
          <w:rStyle w:val="Emphasis"/>
          <w:rFonts w:cstheme="minorHAnsi"/>
          <w:szCs w:val="24"/>
        </w:rPr>
        <w:t>phical designer, successfully re</w:t>
      </w:r>
      <w:r w:rsidRPr="008E61E0">
        <w:rPr>
          <w:rStyle w:val="Emphasis"/>
          <w:rFonts w:cstheme="minorHAnsi"/>
          <w:szCs w:val="24"/>
        </w:rPr>
        <w:t>designing</w:t>
      </w:r>
      <w:r w:rsidR="00063A4D" w:rsidRPr="008E61E0">
        <w:rPr>
          <w:rStyle w:val="Emphasis"/>
          <w:rFonts w:cstheme="minorHAnsi"/>
          <w:szCs w:val="24"/>
        </w:rPr>
        <w:t xml:space="preserve"> and developing</w:t>
      </w:r>
      <w:r w:rsidRPr="008E61E0">
        <w:rPr>
          <w:rStyle w:val="Emphasis"/>
          <w:rFonts w:cstheme="minorHAnsi"/>
          <w:szCs w:val="24"/>
        </w:rPr>
        <w:t xml:space="preserve"> the college website</w:t>
      </w:r>
      <w:r w:rsidR="00063A4D" w:rsidRPr="008E61E0">
        <w:rPr>
          <w:rStyle w:val="Emphasis"/>
          <w:rFonts w:cstheme="minorHAnsi"/>
          <w:szCs w:val="24"/>
        </w:rPr>
        <w:t xml:space="preserve"> using </w:t>
      </w:r>
      <w:r w:rsidR="00063A4D" w:rsidRPr="008E61E0">
        <w:rPr>
          <w:rStyle w:val="Strong"/>
        </w:rPr>
        <w:t>WordPress</w:t>
      </w:r>
      <w:r w:rsidR="00063A4D" w:rsidRPr="008E61E0">
        <w:t xml:space="preserve"> and </w:t>
      </w:r>
      <w:r w:rsidR="00063A4D" w:rsidRPr="008E61E0">
        <w:rPr>
          <w:rStyle w:val="Strong"/>
        </w:rPr>
        <w:t>Adobe Creative Suite</w:t>
      </w:r>
      <w:r w:rsidRPr="008E61E0">
        <w:rPr>
          <w:rStyle w:val="Emphasis"/>
          <w:rFonts w:cstheme="minorHAnsi"/>
          <w:szCs w:val="24"/>
        </w:rPr>
        <w:t>, improving usability by 50%.</w:t>
      </w:r>
    </w:p>
    <w:p w14:paraId="4B83D938" w14:textId="1A6B769E" w:rsidR="001F573D" w:rsidRPr="008E61E0" w:rsidRDefault="001F573D" w:rsidP="001F573D">
      <w:pPr>
        <w:pStyle w:val="ListParagraph"/>
        <w:numPr>
          <w:ilvl w:val="0"/>
          <w:numId w:val="21"/>
        </w:numPr>
        <w:spacing w:after="0"/>
        <w:ind w:right="-450"/>
        <w:rPr>
          <w:rStyle w:val="Emphasis"/>
          <w:rFonts w:cstheme="minorHAnsi"/>
          <w:szCs w:val="24"/>
        </w:rPr>
      </w:pPr>
      <w:r w:rsidRPr="008E61E0">
        <w:rPr>
          <w:rStyle w:val="Emphasis"/>
          <w:rFonts w:cstheme="minorHAnsi"/>
          <w:szCs w:val="24"/>
        </w:rPr>
        <w:lastRenderedPageBreak/>
        <w:t>Created promotional materials for college events</w:t>
      </w:r>
      <w:r w:rsidR="0029632E" w:rsidRPr="008E61E0">
        <w:rPr>
          <w:rStyle w:val="Emphasis"/>
          <w:rFonts w:cstheme="minorHAnsi"/>
          <w:szCs w:val="24"/>
        </w:rPr>
        <w:t xml:space="preserve"> with </w:t>
      </w:r>
      <w:r w:rsidR="0029632E" w:rsidRPr="008E61E0">
        <w:rPr>
          <w:b/>
        </w:rPr>
        <w:t>Adobe Photoshop</w:t>
      </w:r>
      <w:r w:rsidRPr="008E61E0">
        <w:rPr>
          <w:rStyle w:val="Emphasis"/>
          <w:rFonts w:cstheme="minorHAnsi"/>
          <w:szCs w:val="24"/>
        </w:rPr>
        <w:t>, enhancing communication and outreach efforts.</w:t>
      </w:r>
    </w:p>
    <w:p w14:paraId="1C6BB4EE" w14:textId="134B348A" w:rsidR="001F573D" w:rsidRPr="008E61E0" w:rsidRDefault="001F573D" w:rsidP="001F573D">
      <w:pPr>
        <w:pStyle w:val="ListParagraph"/>
        <w:numPr>
          <w:ilvl w:val="0"/>
          <w:numId w:val="21"/>
        </w:numPr>
        <w:spacing w:after="0"/>
        <w:ind w:right="-450"/>
        <w:rPr>
          <w:rStyle w:val="Emphasis"/>
          <w:rFonts w:cstheme="minorHAnsi"/>
          <w:szCs w:val="24"/>
        </w:rPr>
      </w:pPr>
      <w:r w:rsidRPr="008E61E0">
        <w:rPr>
          <w:rStyle w:val="Emphasis"/>
          <w:rFonts w:cstheme="minorHAnsi"/>
          <w:szCs w:val="24"/>
        </w:rPr>
        <w:t>Provided technical support for faculty and students, ensuring smooth operation of IT resources.</w:t>
      </w:r>
    </w:p>
    <w:p w14:paraId="472B56FE" w14:textId="7917DBE0" w:rsidR="00990E82" w:rsidRDefault="00990E82" w:rsidP="00990E82">
      <w:pPr>
        <w:pStyle w:val="ListParagraph"/>
        <w:numPr>
          <w:ilvl w:val="0"/>
          <w:numId w:val="21"/>
        </w:numPr>
        <w:spacing w:after="0"/>
        <w:ind w:right="-450"/>
        <w:rPr>
          <w:rStyle w:val="Emphasis"/>
          <w:rFonts w:cstheme="minorHAnsi"/>
          <w:szCs w:val="24"/>
        </w:rPr>
      </w:pPr>
      <w:r w:rsidRPr="008E61E0">
        <w:rPr>
          <w:rStyle w:val="Emphasis"/>
          <w:rFonts w:cstheme="minorHAnsi"/>
          <w:szCs w:val="24"/>
        </w:rPr>
        <w:t>Assisted in the development and implementation of new educational software</w:t>
      </w:r>
      <w:r w:rsidR="0029632E" w:rsidRPr="008E61E0">
        <w:rPr>
          <w:rStyle w:val="Emphasis"/>
          <w:rFonts w:cstheme="minorHAnsi"/>
          <w:szCs w:val="24"/>
        </w:rPr>
        <w:t xml:space="preserve"> using </w:t>
      </w:r>
      <w:r w:rsidR="0029632E" w:rsidRPr="008E61E0">
        <w:rPr>
          <w:rStyle w:val="Emphasis"/>
          <w:rFonts w:cstheme="minorHAnsi"/>
          <w:b/>
          <w:szCs w:val="24"/>
        </w:rPr>
        <w:t>Moodle</w:t>
      </w:r>
      <w:r w:rsidRPr="008E61E0">
        <w:rPr>
          <w:rStyle w:val="Emphasis"/>
          <w:rFonts w:cstheme="minorHAnsi"/>
          <w:szCs w:val="24"/>
        </w:rPr>
        <w:t>, improving learning outcomes by 15%.</w:t>
      </w:r>
    </w:p>
    <w:p w14:paraId="16B6E3ED" w14:textId="72799EC6" w:rsidR="001D2551" w:rsidRPr="008E61E0" w:rsidRDefault="001D2551" w:rsidP="001D2551">
      <w:pPr>
        <w:pStyle w:val="Heading1"/>
        <w:rPr>
          <w:sz w:val="22"/>
          <w:szCs w:val="24"/>
        </w:rPr>
      </w:pPr>
      <w:r>
        <w:rPr>
          <w:iCs/>
          <w:color w:val="595959" w:themeColor="text1" w:themeTint="A6"/>
          <w:sz w:val="22"/>
          <w:szCs w:val="24"/>
        </w:rPr>
        <w:t>Certifications</w:t>
      </w:r>
    </w:p>
    <w:p w14:paraId="0152B8D8" w14:textId="48A437CB" w:rsidR="001D2551" w:rsidRPr="008E61E0" w:rsidRDefault="00F03AF2" w:rsidP="001D2551">
      <w:pPr>
        <w:pStyle w:val="Heading2"/>
        <w:rPr>
          <w:sz w:val="22"/>
          <w:szCs w:val="24"/>
        </w:rPr>
      </w:pPr>
      <w:r w:rsidRPr="00F03AF2">
        <w:rPr>
          <w:sz w:val="22"/>
          <w:szCs w:val="24"/>
        </w:rPr>
        <w:t>Foundations of Coding Full Stack</w:t>
      </w:r>
      <w:r w:rsidR="001D2551" w:rsidRPr="008E61E0">
        <w:rPr>
          <w:sz w:val="22"/>
          <w:szCs w:val="24"/>
        </w:rPr>
        <w:t xml:space="preserve"> </w:t>
      </w:r>
    </w:p>
    <w:p w14:paraId="5D89DD5B" w14:textId="1CF92238" w:rsidR="001D2551" w:rsidRPr="008E61E0" w:rsidRDefault="00F03AF2" w:rsidP="001D2551">
      <w:pPr>
        <w:pStyle w:val="Heading3"/>
        <w:rPr>
          <w:i/>
        </w:rPr>
      </w:pPr>
      <w:r>
        <w:rPr>
          <w:i/>
        </w:rPr>
        <w:t>Dec 2024</w:t>
      </w:r>
    </w:p>
    <w:p w14:paraId="002D73B8" w14:textId="2C5CB9D8" w:rsidR="001D2551" w:rsidRDefault="00F03AF2" w:rsidP="001D2551">
      <w:pPr>
        <w:pStyle w:val="Heading2"/>
        <w:rPr>
          <w:rStyle w:val="Emphasis"/>
          <w:sz w:val="22"/>
          <w:szCs w:val="24"/>
        </w:rPr>
      </w:pPr>
      <w:r w:rsidRPr="00F03AF2">
        <w:rPr>
          <w:rStyle w:val="Emphasis"/>
          <w:sz w:val="22"/>
          <w:szCs w:val="24"/>
        </w:rPr>
        <w:t>Microsoft</w:t>
      </w:r>
    </w:p>
    <w:p w14:paraId="36D03AE6" w14:textId="77777777" w:rsidR="00F03AF2" w:rsidRPr="008E61E0" w:rsidRDefault="00F03AF2" w:rsidP="001D2551">
      <w:pPr>
        <w:pStyle w:val="Heading2"/>
        <w:rPr>
          <w:sz w:val="22"/>
          <w:szCs w:val="24"/>
        </w:rPr>
      </w:pPr>
    </w:p>
    <w:p w14:paraId="6ABD0779" w14:textId="17FC229A" w:rsidR="001D2551" w:rsidRPr="008E61E0" w:rsidRDefault="00F03AF2" w:rsidP="001D2551">
      <w:pPr>
        <w:pStyle w:val="Heading2"/>
        <w:rPr>
          <w:sz w:val="22"/>
          <w:szCs w:val="24"/>
        </w:rPr>
      </w:pPr>
      <w:r>
        <w:rPr>
          <w:sz w:val="22"/>
          <w:szCs w:val="24"/>
        </w:rPr>
        <w:t>Network Security</w:t>
      </w:r>
      <w:r w:rsidR="001D2551" w:rsidRPr="008E61E0">
        <w:rPr>
          <w:sz w:val="22"/>
          <w:szCs w:val="24"/>
        </w:rPr>
        <w:t xml:space="preserve"> </w:t>
      </w:r>
    </w:p>
    <w:p w14:paraId="70D49E8C" w14:textId="614D74C3" w:rsidR="001D2551" w:rsidRPr="008E61E0" w:rsidRDefault="001D2551" w:rsidP="001D2551">
      <w:pPr>
        <w:pStyle w:val="Heading3"/>
        <w:rPr>
          <w:i/>
        </w:rPr>
      </w:pPr>
      <w:r w:rsidRPr="008E61E0">
        <w:rPr>
          <w:i/>
        </w:rPr>
        <w:t xml:space="preserve"> </w:t>
      </w:r>
      <w:r w:rsidR="00F03AF2">
        <w:rPr>
          <w:i/>
        </w:rPr>
        <w:t>Dec 2024</w:t>
      </w:r>
    </w:p>
    <w:p w14:paraId="27D3572C" w14:textId="17797AD0" w:rsidR="001D2551" w:rsidRPr="008E61E0" w:rsidRDefault="00F03AF2" w:rsidP="001D2551">
      <w:pPr>
        <w:pStyle w:val="Heading2"/>
        <w:rPr>
          <w:sz w:val="22"/>
          <w:szCs w:val="24"/>
        </w:rPr>
      </w:pPr>
      <w:r w:rsidRPr="00F03AF2">
        <w:rPr>
          <w:rStyle w:val="Emphasis"/>
          <w:sz w:val="22"/>
          <w:szCs w:val="24"/>
        </w:rPr>
        <w:t>Cisco Learning and Certifications</w:t>
      </w:r>
      <w:r w:rsidR="001D2551" w:rsidRPr="008E61E0">
        <w:rPr>
          <w:rStyle w:val="Emphasis"/>
          <w:sz w:val="22"/>
          <w:szCs w:val="24"/>
        </w:rPr>
        <w:cr/>
      </w:r>
    </w:p>
    <w:p w14:paraId="2A4C8648" w14:textId="77777777" w:rsidR="00F03AF2" w:rsidRDefault="00F03AF2" w:rsidP="001D2551">
      <w:pPr>
        <w:pStyle w:val="Heading3"/>
        <w:rPr>
          <w:i/>
        </w:rPr>
      </w:pPr>
      <w:r w:rsidRPr="00F03AF2">
        <w:rPr>
          <w:rFonts w:asciiTheme="majorHAnsi" w:hAnsiTheme="majorHAnsi"/>
          <w:b/>
          <w:caps w:val="0"/>
          <w:color w:val="549E39" w:themeColor="accent1"/>
        </w:rPr>
        <w:t>Supervised Machine Learning: Regression and Classification</w:t>
      </w:r>
      <w:r w:rsidR="001D2551" w:rsidRPr="008E61E0">
        <w:rPr>
          <w:i/>
        </w:rPr>
        <w:t xml:space="preserve"> </w:t>
      </w:r>
    </w:p>
    <w:p w14:paraId="0818D8BE" w14:textId="71EA44CD" w:rsidR="001D2551" w:rsidRPr="008E61E0" w:rsidRDefault="00F03AF2" w:rsidP="001D2551">
      <w:pPr>
        <w:pStyle w:val="Heading3"/>
        <w:rPr>
          <w:i/>
        </w:rPr>
      </w:pPr>
      <w:r>
        <w:rPr>
          <w:i/>
        </w:rPr>
        <w:t>Nov 2024</w:t>
      </w:r>
    </w:p>
    <w:p w14:paraId="331AAAD4" w14:textId="7A9B9EAD" w:rsidR="001D2551" w:rsidRPr="001D2551" w:rsidRDefault="00F03AF2" w:rsidP="001D2551">
      <w:pPr>
        <w:pStyle w:val="Heading2"/>
        <w:rPr>
          <w:rStyle w:val="Emphasis"/>
          <w:iCs w:val="0"/>
          <w:color w:val="549E39" w:themeColor="accent1"/>
          <w:sz w:val="22"/>
          <w:szCs w:val="24"/>
        </w:rPr>
      </w:pPr>
      <w:r>
        <w:rPr>
          <w:rStyle w:val="Emphasis"/>
          <w:sz w:val="22"/>
          <w:szCs w:val="24"/>
        </w:rPr>
        <w:t>DeepLearning.ai (Stanford University</w:t>
      </w:r>
    </w:p>
    <w:p w14:paraId="3E09A394" w14:textId="77777777" w:rsidR="0070237E" w:rsidRPr="008E61E0" w:rsidRDefault="00000000" w:rsidP="00725CB5">
      <w:pPr>
        <w:pStyle w:val="Heading1"/>
        <w:rPr>
          <w:sz w:val="22"/>
          <w:szCs w:val="24"/>
        </w:rPr>
      </w:pPr>
      <w:sdt>
        <w:sdtPr>
          <w:rPr>
            <w:iCs/>
            <w:color w:val="595959" w:themeColor="text1" w:themeTint="A6"/>
            <w:sz w:val="22"/>
            <w:szCs w:val="24"/>
          </w:rPr>
          <w:alias w:val="Education:"/>
          <w:tag w:val="Education:"/>
          <w:id w:val="543866955"/>
          <w:placeholder>
            <w:docPart w:val="D59AE44BD1104BF193F2F92537EDADF4"/>
          </w:placeholder>
          <w:temporary/>
          <w:showingPlcHdr/>
          <w15:appearance w15:val="hidden"/>
        </w:sdtPr>
        <w:sdtContent>
          <w:r w:rsidR="0070237E" w:rsidRPr="008E61E0">
            <w:rPr>
              <w:sz w:val="22"/>
              <w:szCs w:val="24"/>
            </w:rPr>
            <w:t>Education</w:t>
          </w:r>
        </w:sdtContent>
      </w:sdt>
    </w:p>
    <w:p w14:paraId="42B97C5A" w14:textId="77777777" w:rsidR="00B13856" w:rsidRPr="008E61E0" w:rsidRDefault="00B13856" w:rsidP="00B13856">
      <w:pPr>
        <w:pStyle w:val="Heading2"/>
        <w:rPr>
          <w:sz w:val="22"/>
          <w:szCs w:val="24"/>
        </w:rPr>
      </w:pPr>
      <w:r w:rsidRPr="008E61E0">
        <w:rPr>
          <w:sz w:val="22"/>
          <w:szCs w:val="24"/>
        </w:rPr>
        <w:t xml:space="preserve">Master of Business Administration (MBA)  </w:t>
      </w:r>
    </w:p>
    <w:p w14:paraId="42A69465" w14:textId="6C3973AE" w:rsidR="008D5B1D" w:rsidRPr="008E61E0" w:rsidRDefault="00E31197" w:rsidP="008D5B1D">
      <w:pPr>
        <w:pStyle w:val="Heading3"/>
        <w:rPr>
          <w:i/>
        </w:rPr>
      </w:pPr>
      <w:r>
        <w:rPr>
          <w:i/>
        </w:rPr>
        <w:t xml:space="preserve">sep </w:t>
      </w:r>
      <w:r w:rsidR="008D5B1D" w:rsidRPr="008E61E0">
        <w:rPr>
          <w:i/>
        </w:rPr>
        <w:t xml:space="preserve">2021 </w:t>
      </w:r>
      <w:r>
        <w:rPr>
          <w:i/>
        </w:rPr>
        <w:t>–</w:t>
      </w:r>
      <w:r w:rsidR="008D5B1D" w:rsidRPr="008E61E0">
        <w:rPr>
          <w:i/>
        </w:rPr>
        <w:t xml:space="preserve"> Present</w:t>
      </w:r>
      <w:r>
        <w:rPr>
          <w:i/>
        </w:rPr>
        <w:t xml:space="preserve"> </w:t>
      </w:r>
    </w:p>
    <w:p w14:paraId="55271115" w14:textId="42E759AA" w:rsidR="008D5B1D" w:rsidRPr="008E61E0" w:rsidRDefault="008D5B1D" w:rsidP="008D5B1D">
      <w:pPr>
        <w:pStyle w:val="Heading2"/>
        <w:rPr>
          <w:rStyle w:val="Emphasis"/>
          <w:sz w:val="22"/>
          <w:szCs w:val="24"/>
        </w:rPr>
      </w:pPr>
      <w:r w:rsidRPr="008E61E0">
        <w:rPr>
          <w:rStyle w:val="Emphasis"/>
          <w:sz w:val="22"/>
          <w:szCs w:val="24"/>
        </w:rPr>
        <w:t>University of the People</w:t>
      </w:r>
      <w:r w:rsidR="0075765D" w:rsidRPr="008E61E0">
        <w:rPr>
          <w:rStyle w:val="Emphasis"/>
          <w:sz w:val="22"/>
          <w:szCs w:val="24"/>
        </w:rPr>
        <w:t>| United States of America</w:t>
      </w:r>
    </w:p>
    <w:p w14:paraId="4067AFB7" w14:textId="77777777" w:rsidR="0075765D" w:rsidRPr="008E61E0" w:rsidRDefault="0075765D" w:rsidP="008D5B1D">
      <w:pPr>
        <w:pStyle w:val="Heading2"/>
        <w:rPr>
          <w:sz w:val="22"/>
          <w:szCs w:val="24"/>
        </w:rPr>
      </w:pPr>
    </w:p>
    <w:p w14:paraId="445838DF" w14:textId="77777777" w:rsidR="00B13856" w:rsidRPr="008E61E0" w:rsidRDefault="00B13856" w:rsidP="00B13856">
      <w:pPr>
        <w:pStyle w:val="Heading2"/>
        <w:rPr>
          <w:sz w:val="22"/>
          <w:szCs w:val="24"/>
        </w:rPr>
      </w:pPr>
      <w:r w:rsidRPr="008E61E0">
        <w:rPr>
          <w:sz w:val="22"/>
          <w:szCs w:val="24"/>
        </w:rPr>
        <w:t xml:space="preserve">Bachelor of Science in Computer Science (Merit - First Class) </w:t>
      </w:r>
    </w:p>
    <w:p w14:paraId="12D53445" w14:textId="4007E487" w:rsidR="0070237E" w:rsidRPr="008E61E0" w:rsidRDefault="008D5B1D" w:rsidP="008D5B1D">
      <w:pPr>
        <w:pStyle w:val="Heading3"/>
        <w:rPr>
          <w:i/>
        </w:rPr>
      </w:pPr>
      <w:r w:rsidRPr="008E61E0">
        <w:rPr>
          <w:i/>
        </w:rPr>
        <w:t xml:space="preserve"> </w:t>
      </w:r>
      <w:r w:rsidR="007D0DD5">
        <w:rPr>
          <w:i/>
        </w:rPr>
        <w:t xml:space="preserve">Jun </w:t>
      </w:r>
      <w:r w:rsidR="0022706C" w:rsidRPr="008E61E0">
        <w:rPr>
          <w:i/>
        </w:rPr>
        <w:t>201</w:t>
      </w:r>
      <w:r w:rsidR="001B04ED" w:rsidRPr="008E61E0">
        <w:rPr>
          <w:i/>
        </w:rPr>
        <w:t>5 -</w:t>
      </w:r>
      <w:r w:rsidR="007D0DD5">
        <w:rPr>
          <w:i/>
        </w:rPr>
        <w:t xml:space="preserve"> Apr</w:t>
      </w:r>
      <w:r w:rsidR="001B04ED" w:rsidRPr="008E61E0">
        <w:rPr>
          <w:i/>
        </w:rPr>
        <w:t xml:space="preserve"> 2018</w:t>
      </w:r>
    </w:p>
    <w:p w14:paraId="4323F694" w14:textId="47ADE6CD" w:rsidR="007514CA" w:rsidRPr="008E61E0" w:rsidRDefault="001B04ED" w:rsidP="001B04ED">
      <w:pPr>
        <w:pStyle w:val="Heading2"/>
        <w:rPr>
          <w:sz w:val="22"/>
          <w:szCs w:val="24"/>
        </w:rPr>
      </w:pPr>
      <w:r w:rsidRPr="008E61E0">
        <w:rPr>
          <w:rStyle w:val="Emphasis"/>
          <w:sz w:val="22"/>
          <w:szCs w:val="24"/>
        </w:rPr>
        <w:t>Sacred Heart College Affiliate to Thiruvalluvar University, Vellore | India</w:t>
      </w:r>
      <w:r w:rsidRPr="008E61E0">
        <w:rPr>
          <w:rStyle w:val="Emphasis"/>
          <w:sz w:val="22"/>
          <w:szCs w:val="24"/>
        </w:rPr>
        <w:cr/>
      </w:r>
    </w:p>
    <w:p w14:paraId="2397CDB5" w14:textId="00AFB542" w:rsidR="00FF1B18" w:rsidRPr="008E61E0" w:rsidRDefault="00FF1B18" w:rsidP="00FF1B18">
      <w:pPr>
        <w:pStyle w:val="Heading2"/>
        <w:rPr>
          <w:sz w:val="22"/>
          <w:szCs w:val="24"/>
        </w:rPr>
      </w:pPr>
      <w:r w:rsidRPr="008E61E0">
        <w:rPr>
          <w:sz w:val="22"/>
          <w:szCs w:val="24"/>
        </w:rPr>
        <w:t>Grade 12 Certificate</w:t>
      </w:r>
    </w:p>
    <w:p w14:paraId="11BB4E2E" w14:textId="1051E70D" w:rsidR="00FF1B18" w:rsidRPr="008E61E0" w:rsidRDefault="00FF1B18" w:rsidP="00FF1B18">
      <w:pPr>
        <w:pStyle w:val="Heading3"/>
        <w:rPr>
          <w:i/>
        </w:rPr>
      </w:pPr>
      <w:r w:rsidRPr="008E61E0">
        <w:rPr>
          <w:i/>
        </w:rPr>
        <w:t xml:space="preserve"> </w:t>
      </w:r>
      <w:r w:rsidR="007D0DD5">
        <w:rPr>
          <w:i/>
        </w:rPr>
        <w:t xml:space="preserve">jan </w:t>
      </w:r>
      <w:r w:rsidRPr="008E61E0">
        <w:rPr>
          <w:i/>
        </w:rPr>
        <w:t>2012 -</w:t>
      </w:r>
      <w:r w:rsidR="007D0DD5">
        <w:rPr>
          <w:i/>
        </w:rPr>
        <w:t xml:space="preserve"> nov</w:t>
      </w:r>
      <w:r w:rsidRPr="008E61E0">
        <w:rPr>
          <w:i/>
        </w:rPr>
        <w:t xml:space="preserve"> 2014</w:t>
      </w:r>
    </w:p>
    <w:p w14:paraId="4D2C17C8" w14:textId="1CEF3C54" w:rsidR="00740CA8" w:rsidRPr="008E61E0" w:rsidRDefault="00FF1B18" w:rsidP="008D5B1D">
      <w:pPr>
        <w:pStyle w:val="Heading2"/>
        <w:rPr>
          <w:sz w:val="22"/>
          <w:szCs w:val="24"/>
        </w:rPr>
      </w:pPr>
      <w:r w:rsidRPr="008E61E0">
        <w:rPr>
          <w:rStyle w:val="Emphasis"/>
          <w:sz w:val="22"/>
          <w:szCs w:val="24"/>
        </w:rPr>
        <w:t>Kabulonga Boys Secondary School| Zambia</w:t>
      </w:r>
    </w:p>
    <w:p w14:paraId="6CAED921" w14:textId="2FE7EB3F" w:rsidR="008D5B1D" w:rsidRPr="008E61E0" w:rsidRDefault="00AE60E3" w:rsidP="008D5B1D">
      <w:pPr>
        <w:pStyle w:val="Heading1"/>
        <w:rPr>
          <w:sz w:val="22"/>
          <w:szCs w:val="24"/>
        </w:rPr>
      </w:pPr>
      <w:r>
        <w:rPr>
          <w:sz w:val="22"/>
          <w:szCs w:val="24"/>
        </w:rPr>
        <w:t>Core Skills</w:t>
      </w:r>
    </w:p>
    <w:p w14:paraId="1445967D" w14:textId="1C0673DA" w:rsidR="005E7A4E" w:rsidRPr="008E61E0" w:rsidRDefault="008D5B1D" w:rsidP="0044224C">
      <w:pPr>
        <w:spacing w:after="0" w:line="276" w:lineRule="auto"/>
        <w:ind w:left="2160" w:hanging="2160"/>
        <w:jc w:val="both"/>
        <w:rPr>
          <w:szCs w:val="24"/>
        </w:rPr>
      </w:pPr>
      <w:r w:rsidRPr="008E61E0">
        <w:rPr>
          <w:b/>
          <w:szCs w:val="24"/>
        </w:rPr>
        <w:t>Technical Skills</w:t>
      </w:r>
      <w:r w:rsidRPr="008E61E0">
        <w:rPr>
          <w:szCs w:val="24"/>
        </w:rPr>
        <w:t>:</w:t>
      </w:r>
      <w:r w:rsidRPr="008E61E0">
        <w:rPr>
          <w:szCs w:val="24"/>
        </w:rPr>
        <w:tab/>
      </w:r>
      <w:r w:rsidR="0044224C" w:rsidRPr="007A304A">
        <w:rPr>
          <w:b/>
          <w:bCs/>
          <w:szCs w:val="24"/>
        </w:rPr>
        <w:t>IT Infrastructure:</w:t>
      </w:r>
      <w:r w:rsidR="0044224C" w:rsidRPr="0044224C">
        <w:rPr>
          <w:szCs w:val="24"/>
        </w:rPr>
        <w:t xml:space="preserve"> VMware, Hyper-V, Cisco Networking, Acronis Backup, LAN/WAN.</w:t>
      </w:r>
      <w:r w:rsidR="0044224C">
        <w:rPr>
          <w:szCs w:val="24"/>
        </w:rPr>
        <w:t xml:space="preserve"> </w:t>
      </w:r>
      <w:r w:rsidR="0044224C" w:rsidRPr="007A304A">
        <w:rPr>
          <w:b/>
          <w:bCs/>
          <w:szCs w:val="24"/>
        </w:rPr>
        <w:t>Software Development:</w:t>
      </w:r>
      <w:r w:rsidR="0044224C" w:rsidRPr="0044224C">
        <w:rPr>
          <w:szCs w:val="24"/>
        </w:rPr>
        <w:t xml:space="preserve"> JavaScript, Node.js, React.js, MongoDB, Python, HTML5, CSS.</w:t>
      </w:r>
      <w:r w:rsidR="0044224C">
        <w:rPr>
          <w:szCs w:val="24"/>
        </w:rPr>
        <w:t xml:space="preserve"> </w:t>
      </w:r>
      <w:r w:rsidR="0044224C" w:rsidRPr="007A304A">
        <w:rPr>
          <w:b/>
          <w:bCs/>
          <w:szCs w:val="24"/>
        </w:rPr>
        <w:t>Cybersecurity:</w:t>
      </w:r>
      <w:r w:rsidR="0044224C" w:rsidRPr="0044224C">
        <w:rPr>
          <w:szCs w:val="24"/>
        </w:rPr>
        <w:t xml:space="preserve"> Firewall configuration, VPN setup, IDS/IPS systems, Bitdefender, Kaspersky.</w:t>
      </w:r>
      <w:r w:rsidR="0044224C">
        <w:rPr>
          <w:szCs w:val="24"/>
        </w:rPr>
        <w:t xml:space="preserve"> </w:t>
      </w:r>
      <w:r w:rsidR="0044224C" w:rsidRPr="00253F96">
        <w:rPr>
          <w:b/>
          <w:bCs/>
          <w:szCs w:val="24"/>
        </w:rPr>
        <w:t>Machine Learning:</w:t>
      </w:r>
      <w:r w:rsidR="0044224C" w:rsidRPr="0044224C">
        <w:rPr>
          <w:szCs w:val="24"/>
        </w:rPr>
        <w:t xml:space="preserve"> Regression, classification, data modeling, Python, scikit-learn.</w:t>
      </w:r>
      <w:r w:rsidR="0044224C">
        <w:rPr>
          <w:szCs w:val="24"/>
        </w:rPr>
        <w:t xml:space="preserve"> </w:t>
      </w:r>
      <w:r w:rsidR="0044224C" w:rsidRPr="007A304A">
        <w:rPr>
          <w:b/>
          <w:bCs/>
          <w:szCs w:val="24"/>
        </w:rPr>
        <w:t>Tools</w:t>
      </w:r>
      <w:r w:rsidR="0044224C" w:rsidRPr="007A304A">
        <w:rPr>
          <w:szCs w:val="24"/>
        </w:rPr>
        <w:t>: Monday.com</w:t>
      </w:r>
      <w:r w:rsidR="0044224C" w:rsidRPr="0044224C">
        <w:rPr>
          <w:szCs w:val="24"/>
        </w:rPr>
        <w:t xml:space="preserve"> (workflow automation, project tracking, task management), Git/GitHub.</w:t>
      </w:r>
    </w:p>
    <w:p w14:paraId="7ED864BE" w14:textId="5300150F" w:rsidR="008D5B1D" w:rsidRPr="008E61E0" w:rsidRDefault="008D5B1D" w:rsidP="00253F96">
      <w:pPr>
        <w:spacing w:after="0" w:line="276" w:lineRule="auto"/>
        <w:ind w:left="2160" w:hanging="2160"/>
        <w:jc w:val="both"/>
        <w:rPr>
          <w:szCs w:val="24"/>
        </w:rPr>
      </w:pPr>
      <w:r w:rsidRPr="008E61E0">
        <w:rPr>
          <w:b/>
          <w:szCs w:val="24"/>
        </w:rPr>
        <w:t>Soft skills</w:t>
      </w:r>
      <w:r w:rsidRPr="008E61E0">
        <w:rPr>
          <w:szCs w:val="24"/>
        </w:rPr>
        <w:t>:</w:t>
      </w:r>
      <w:r w:rsidRPr="008E61E0">
        <w:rPr>
          <w:szCs w:val="24"/>
        </w:rPr>
        <w:tab/>
      </w:r>
      <w:r w:rsidR="00253F96" w:rsidRPr="00253F96">
        <w:rPr>
          <w:b/>
          <w:bCs/>
          <w:szCs w:val="24"/>
        </w:rPr>
        <w:t>Project Management:</w:t>
      </w:r>
      <w:r w:rsidR="00253F96" w:rsidRPr="00253F96">
        <w:rPr>
          <w:szCs w:val="24"/>
        </w:rPr>
        <w:t xml:space="preserve"> Workflow optimization, cross-functional collaboration, Agile methodologies.</w:t>
      </w:r>
      <w:r w:rsidR="00253F96">
        <w:rPr>
          <w:szCs w:val="24"/>
        </w:rPr>
        <w:t xml:space="preserve"> </w:t>
      </w:r>
      <w:r w:rsidR="00253F96" w:rsidRPr="00253F96">
        <w:rPr>
          <w:b/>
          <w:bCs/>
          <w:szCs w:val="24"/>
        </w:rPr>
        <w:t>Communication:</w:t>
      </w:r>
      <w:r w:rsidR="00253F96" w:rsidRPr="00253F96">
        <w:rPr>
          <w:szCs w:val="24"/>
        </w:rPr>
        <w:t xml:space="preserve"> Clear and concise reporting, stakeholder engagement, team training.</w:t>
      </w:r>
      <w:r w:rsidR="00BC419C">
        <w:rPr>
          <w:szCs w:val="24"/>
        </w:rPr>
        <w:t xml:space="preserve"> </w:t>
      </w:r>
      <w:r w:rsidR="00253F96" w:rsidRPr="00BC419C">
        <w:rPr>
          <w:b/>
          <w:bCs/>
          <w:szCs w:val="24"/>
        </w:rPr>
        <w:t>Problem-Solving:</w:t>
      </w:r>
      <w:r w:rsidR="00253F96" w:rsidRPr="00253F96">
        <w:rPr>
          <w:szCs w:val="24"/>
        </w:rPr>
        <w:t xml:space="preserve"> Creative IT solutions, troubleshooting, proactive decision-making.</w:t>
      </w:r>
    </w:p>
    <w:p w14:paraId="685B3CA9" w14:textId="34AA7A47" w:rsidR="00E55341" w:rsidRPr="008E61E0" w:rsidRDefault="00E55341" w:rsidP="00E55341">
      <w:pPr>
        <w:pStyle w:val="Heading1"/>
        <w:rPr>
          <w:sz w:val="22"/>
          <w:szCs w:val="24"/>
        </w:rPr>
      </w:pPr>
      <w:r w:rsidRPr="008E61E0">
        <w:rPr>
          <w:sz w:val="22"/>
          <w:szCs w:val="24"/>
        </w:rPr>
        <w:lastRenderedPageBreak/>
        <w:t>Achievements</w:t>
      </w:r>
    </w:p>
    <w:p w14:paraId="3E3C031D" w14:textId="77777777" w:rsidR="007D0DD5" w:rsidRPr="007D0DD5" w:rsidRDefault="007D0DD5" w:rsidP="007D0DD5">
      <w:pPr>
        <w:pStyle w:val="ListParagraph"/>
        <w:numPr>
          <w:ilvl w:val="0"/>
          <w:numId w:val="15"/>
        </w:numPr>
        <w:spacing w:after="0" w:line="276" w:lineRule="auto"/>
        <w:jc w:val="both"/>
        <w:rPr>
          <w:szCs w:val="24"/>
        </w:rPr>
      </w:pPr>
      <w:r w:rsidRPr="007D0DD5">
        <w:rPr>
          <w:szCs w:val="24"/>
        </w:rPr>
        <w:t>Boosted operational efficiency by 30% through Monday.com workflow automation.</w:t>
      </w:r>
    </w:p>
    <w:p w14:paraId="1F5052E4" w14:textId="77777777" w:rsidR="007D0DD5" w:rsidRPr="007D0DD5" w:rsidRDefault="007D0DD5" w:rsidP="007D0DD5">
      <w:pPr>
        <w:pStyle w:val="ListParagraph"/>
        <w:numPr>
          <w:ilvl w:val="0"/>
          <w:numId w:val="15"/>
        </w:numPr>
        <w:spacing w:after="0" w:line="276" w:lineRule="auto"/>
        <w:jc w:val="both"/>
        <w:rPr>
          <w:szCs w:val="24"/>
        </w:rPr>
      </w:pPr>
      <w:r w:rsidRPr="007D0DD5">
        <w:rPr>
          <w:szCs w:val="24"/>
        </w:rPr>
        <w:t>Achieved 100% data accuracy and synchronization during Zambia’s census project.</w:t>
      </w:r>
    </w:p>
    <w:p w14:paraId="18EA0FC0" w14:textId="6788C91F" w:rsidR="007D0DD5" w:rsidRDefault="007D0DD5" w:rsidP="007D0DD5">
      <w:pPr>
        <w:pStyle w:val="ListParagraph"/>
        <w:numPr>
          <w:ilvl w:val="0"/>
          <w:numId w:val="15"/>
        </w:numPr>
        <w:spacing w:after="0" w:line="276" w:lineRule="auto"/>
        <w:jc w:val="both"/>
        <w:rPr>
          <w:szCs w:val="24"/>
        </w:rPr>
      </w:pPr>
      <w:r w:rsidRPr="007D0DD5">
        <w:rPr>
          <w:szCs w:val="24"/>
        </w:rPr>
        <w:t>Led website redesigns that increased user engagement by 45% (Archdiocese of Lusaka).</w:t>
      </w:r>
    </w:p>
    <w:p w14:paraId="4538609E" w14:textId="27F263C4" w:rsidR="00E55341" w:rsidRPr="008E61E0" w:rsidRDefault="009E0ACB" w:rsidP="009E0ACB">
      <w:pPr>
        <w:pStyle w:val="ListParagraph"/>
        <w:numPr>
          <w:ilvl w:val="0"/>
          <w:numId w:val="15"/>
        </w:numPr>
        <w:spacing w:after="0" w:line="276" w:lineRule="auto"/>
        <w:jc w:val="both"/>
        <w:rPr>
          <w:szCs w:val="24"/>
        </w:rPr>
      </w:pPr>
      <w:r w:rsidRPr="008E61E0">
        <w:rPr>
          <w:szCs w:val="24"/>
        </w:rPr>
        <w:t>Intercollege &amp; Interdivision Football Winner (2017 - 2018)</w:t>
      </w:r>
    </w:p>
    <w:p w14:paraId="4A0504F4" w14:textId="77777777" w:rsidR="009E0ACB" w:rsidRPr="008E61E0" w:rsidRDefault="009E0ACB" w:rsidP="009E0ACB">
      <w:pPr>
        <w:pStyle w:val="ListParagraph"/>
        <w:numPr>
          <w:ilvl w:val="0"/>
          <w:numId w:val="15"/>
        </w:numPr>
        <w:spacing w:after="0" w:line="276" w:lineRule="auto"/>
        <w:jc w:val="both"/>
        <w:rPr>
          <w:szCs w:val="24"/>
        </w:rPr>
      </w:pPr>
      <w:r w:rsidRPr="008E61E0">
        <w:rPr>
          <w:szCs w:val="24"/>
        </w:rPr>
        <w:t>State Level Workshop on Swift Programming (2017)</w:t>
      </w:r>
    </w:p>
    <w:p w14:paraId="3D9BF02A" w14:textId="77777777" w:rsidR="009E0ACB" w:rsidRPr="008E61E0" w:rsidRDefault="009E0ACB" w:rsidP="009E0ACB">
      <w:pPr>
        <w:pStyle w:val="ListParagraph"/>
        <w:numPr>
          <w:ilvl w:val="0"/>
          <w:numId w:val="15"/>
        </w:numPr>
        <w:spacing w:after="0" w:line="276" w:lineRule="auto"/>
        <w:jc w:val="both"/>
        <w:rPr>
          <w:szCs w:val="24"/>
        </w:rPr>
      </w:pPr>
      <w:r w:rsidRPr="008E61E0">
        <w:rPr>
          <w:szCs w:val="24"/>
        </w:rPr>
        <w:t>Organized Intercollegiate IT Meet &amp; IT Fest at Don Bosco College, India (2017)</w:t>
      </w:r>
    </w:p>
    <w:p w14:paraId="225947D6" w14:textId="77777777" w:rsidR="009E0ACB" w:rsidRPr="008E61E0" w:rsidRDefault="009E0ACB" w:rsidP="009E0ACB">
      <w:pPr>
        <w:pStyle w:val="ListParagraph"/>
        <w:numPr>
          <w:ilvl w:val="0"/>
          <w:numId w:val="15"/>
        </w:numPr>
        <w:spacing w:after="0" w:line="276" w:lineRule="auto"/>
        <w:jc w:val="both"/>
        <w:rPr>
          <w:szCs w:val="24"/>
        </w:rPr>
      </w:pPr>
      <w:r w:rsidRPr="008E61E0">
        <w:rPr>
          <w:szCs w:val="24"/>
        </w:rPr>
        <w:t>GO Programming in the National Conference on Software Engineering and Application (2017)</w:t>
      </w:r>
    </w:p>
    <w:p w14:paraId="34404FC4" w14:textId="36211F20" w:rsidR="009A164B" w:rsidRPr="008E61E0" w:rsidRDefault="009E0ACB" w:rsidP="00FF1B18">
      <w:pPr>
        <w:pStyle w:val="ListParagraph"/>
        <w:numPr>
          <w:ilvl w:val="0"/>
          <w:numId w:val="15"/>
        </w:numPr>
        <w:spacing w:after="0" w:line="276" w:lineRule="auto"/>
        <w:jc w:val="both"/>
        <w:rPr>
          <w:szCs w:val="24"/>
        </w:rPr>
      </w:pPr>
      <w:r w:rsidRPr="008E61E0">
        <w:rPr>
          <w:szCs w:val="24"/>
        </w:rPr>
        <w:t>1st Place - Poem Writing Competition (Space 2K16) (2015)</w:t>
      </w:r>
    </w:p>
    <w:p w14:paraId="16353AFF" w14:textId="77777777" w:rsidR="006151E1" w:rsidRPr="008E61E0" w:rsidRDefault="006151E1" w:rsidP="006151E1">
      <w:pPr>
        <w:pStyle w:val="Heading1"/>
        <w:rPr>
          <w:sz w:val="22"/>
          <w:szCs w:val="24"/>
        </w:rPr>
      </w:pPr>
      <w:r w:rsidRPr="008E61E0">
        <w:rPr>
          <w:sz w:val="22"/>
          <w:szCs w:val="24"/>
        </w:rPr>
        <w:t>References</w:t>
      </w:r>
    </w:p>
    <w:p w14:paraId="2A6EDE39" w14:textId="77777777" w:rsidR="00E55341" w:rsidRPr="008E61E0" w:rsidRDefault="00E55341" w:rsidP="00236362">
      <w:pPr>
        <w:spacing w:after="0"/>
        <w:rPr>
          <w:b/>
          <w:szCs w:val="24"/>
        </w:rPr>
      </w:pPr>
      <w:r w:rsidRPr="008E61E0">
        <w:rPr>
          <w:b/>
          <w:szCs w:val="24"/>
        </w:rPr>
        <w:t xml:space="preserve">Ian </w:t>
      </w:r>
      <w:proofErr w:type="spellStart"/>
      <w:r w:rsidRPr="008E61E0">
        <w:rPr>
          <w:b/>
          <w:szCs w:val="24"/>
        </w:rPr>
        <w:t>Chataba</w:t>
      </w:r>
      <w:proofErr w:type="spellEnd"/>
    </w:p>
    <w:p w14:paraId="7A500D6D" w14:textId="234EF247" w:rsidR="00E55341" w:rsidRPr="008E61E0" w:rsidRDefault="00E55341" w:rsidP="00236362">
      <w:pPr>
        <w:spacing w:after="0"/>
        <w:rPr>
          <w:szCs w:val="24"/>
        </w:rPr>
      </w:pPr>
      <w:r w:rsidRPr="008E61E0">
        <w:rPr>
          <w:szCs w:val="24"/>
        </w:rPr>
        <w:t>Managing Director</w:t>
      </w:r>
    </w:p>
    <w:p w14:paraId="6C20198D" w14:textId="77777777" w:rsidR="00E55341" w:rsidRPr="008E61E0" w:rsidRDefault="00E55341" w:rsidP="00236362">
      <w:pPr>
        <w:spacing w:after="0"/>
        <w:rPr>
          <w:szCs w:val="24"/>
        </w:rPr>
      </w:pPr>
      <w:r w:rsidRPr="008E61E0">
        <w:rPr>
          <w:szCs w:val="24"/>
        </w:rPr>
        <w:t>Shipflex Express Limited</w:t>
      </w:r>
    </w:p>
    <w:p w14:paraId="26811DB3" w14:textId="77777777" w:rsidR="00E55341" w:rsidRPr="008E61E0" w:rsidRDefault="00E55341" w:rsidP="00236362">
      <w:pPr>
        <w:spacing w:after="0"/>
        <w:rPr>
          <w:szCs w:val="24"/>
        </w:rPr>
      </w:pPr>
      <w:r w:rsidRPr="008E61E0">
        <w:rPr>
          <w:szCs w:val="24"/>
        </w:rPr>
        <w:t>+260 965 173894</w:t>
      </w:r>
    </w:p>
    <w:p w14:paraId="425D3006" w14:textId="049BA9A0" w:rsidR="00E55341" w:rsidRPr="008E61E0" w:rsidRDefault="00000000" w:rsidP="00236362">
      <w:pPr>
        <w:spacing w:after="0"/>
        <w:rPr>
          <w:szCs w:val="24"/>
        </w:rPr>
      </w:pPr>
      <w:hyperlink r:id="rId13" w:history="1">
        <w:r w:rsidR="00E55341" w:rsidRPr="008E61E0">
          <w:rPr>
            <w:rStyle w:val="Hyperlink"/>
            <w:color w:val="595959" w:themeColor="text1" w:themeTint="A6"/>
            <w:szCs w:val="24"/>
          </w:rPr>
          <w:t>ian.chataba@gmail.com</w:t>
        </w:r>
      </w:hyperlink>
    </w:p>
    <w:p w14:paraId="46D1B45E" w14:textId="77777777" w:rsidR="00E55341" w:rsidRPr="008E61E0" w:rsidRDefault="00E55341" w:rsidP="00236362">
      <w:pPr>
        <w:spacing w:after="0"/>
        <w:rPr>
          <w:szCs w:val="24"/>
        </w:rPr>
      </w:pPr>
    </w:p>
    <w:p w14:paraId="0C082169" w14:textId="77777777" w:rsidR="00E55341" w:rsidRPr="008E61E0" w:rsidRDefault="00E55341" w:rsidP="00236362">
      <w:pPr>
        <w:spacing w:after="0"/>
        <w:rPr>
          <w:b/>
          <w:szCs w:val="24"/>
        </w:rPr>
      </w:pPr>
      <w:r w:rsidRPr="008E61E0">
        <w:rPr>
          <w:b/>
          <w:szCs w:val="24"/>
        </w:rPr>
        <w:t>Fr. Christopher Kunda</w:t>
      </w:r>
    </w:p>
    <w:p w14:paraId="2EF67AB5" w14:textId="77777777" w:rsidR="00E55341" w:rsidRPr="008E61E0" w:rsidRDefault="00E55341" w:rsidP="00236362">
      <w:pPr>
        <w:spacing w:after="0"/>
        <w:rPr>
          <w:szCs w:val="24"/>
        </w:rPr>
      </w:pPr>
      <w:r w:rsidRPr="008E61E0">
        <w:rPr>
          <w:szCs w:val="24"/>
        </w:rPr>
        <w:t>SDB Provincial Youth</w:t>
      </w:r>
    </w:p>
    <w:p w14:paraId="44D7FC29" w14:textId="0179ACC9" w:rsidR="00E55341" w:rsidRPr="008E61E0" w:rsidRDefault="00E55341" w:rsidP="00236362">
      <w:pPr>
        <w:spacing w:after="0"/>
        <w:rPr>
          <w:szCs w:val="24"/>
        </w:rPr>
      </w:pPr>
      <w:r w:rsidRPr="008E61E0">
        <w:rPr>
          <w:szCs w:val="24"/>
        </w:rPr>
        <w:t>Delegate Salesians of Don Bosco</w:t>
      </w:r>
    </w:p>
    <w:p w14:paraId="2CF178D4" w14:textId="77777777" w:rsidR="00E55341" w:rsidRPr="008E61E0" w:rsidRDefault="00E55341" w:rsidP="00236362">
      <w:pPr>
        <w:spacing w:after="0"/>
        <w:rPr>
          <w:szCs w:val="24"/>
        </w:rPr>
      </w:pPr>
      <w:r w:rsidRPr="008E61E0">
        <w:rPr>
          <w:szCs w:val="24"/>
        </w:rPr>
        <w:t>+260 966 060 688</w:t>
      </w:r>
    </w:p>
    <w:p w14:paraId="46B51EE1" w14:textId="22A3046A" w:rsidR="00E55341" w:rsidRPr="008E61E0" w:rsidRDefault="00000000" w:rsidP="00236362">
      <w:pPr>
        <w:spacing w:after="0"/>
        <w:rPr>
          <w:szCs w:val="24"/>
        </w:rPr>
      </w:pPr>
      <w:hyperlink r:id="rId14" w:history="1">
        <w:r w:rsidR="00E55341" w:rsidRPr="008E61E0">
          <w:rPr>
            <w:rStyle w:val="Hyperlink"/>
            <w:color w:val="595959" w:themeColor="text1" w:themeTint="A6"/>
            <w:szCs w:val="24"/>
          </w:rPr>
          <w:t>chriskoloso2@gmail.com</w:t>
        </w:r>
      </w:hyperlink>
      <w:r w:rsidR="00E55341" w:rsidRPr="008E61E0">
        <w:rPr>
          <w:szCs w:val="24"/>
        </w:rPr>
        <w:t xml:space="preserve"> </w:t>
      </w:r>
    </w:p>
    <w:p w14:paraId="62ED2A6D" w14:textId="77777777" w:rsidR="00E55341" w:rsidRPr="008E61E0" w:rsidRDefault="00E55341" w:rsidP="00236362">
      <w:pPr>
        <w:spacing w:after="0"/>
        <w:rPr>
          <w:szCs w:val="24"/>
        </w:rPr>
      </w:pPr>
    </w:p>
    <w:p w14:paraId="2D6E6A9E" w14:textId="77777777" w:rsidR="00E55341" w:rsidRPr="008E61E0" w:rsidRDefault="00E55341" w:rsidP="00236362">
      <w:pPr>
        <w:spacing w:after="0"/>
        <w:rPr>
          <w:b/>
          <w:szCs w:val="24"/>
        </w:rPr>
      </w:pPr>
      <w:r w:rsidRPr="008E61E0">
        <w:rPr>
          <w:b/>
          <w:szCs w:val="24"/>
        </w:rPr>
        <w:t>Dr. L Ravi</w:t>
      </w:r>
    </w:p>
    <w:p w14:paraId="7FFCF0CF" w14:textId="77777777" w:rsidR="00E55341" w:rsidRPr="008E61E0" w:rsidRDefault="00E55341" w:rsidP="00236362">
      <w:pPr>
        <w:spacing w:after="0"/>
        <w:rPr>
          <w:szCs w:val="24"/>
        </w:rPr>
      </w:pPr>
      <w:r w:rsidRPr="008E61E0">
        <w:rPr>
          <w:szCs w:val="24"/>
        </w:rPr>
        <w:t>Associate Professor HOD,</w:t>
      </w:r>
    </w:p>
    <w:p w14:paraId="4B2AFE69" w14:textId="5CB3A095" w:rsidR="00E55341" w:rsidRPr="008E61E0" w:rsidRDefault="00E55341" w:rsidP="00236362">
      <w:pPr>
        <w:spacing w:after="0"/>
        <w:rPr>
          <w:szCs w:val="24"/>
        </w:rPr>
      </w:pPr>
      <w:r w:rsidRPr="008E61E0">
        <w:rPr>
          <w:szCs w:val="24"/>
        </w:rPr>
        <w:t>Computer Science Sacred Heart College</w:t>
      </w:r>
    </w:p>
    <w:p w14:paraId="4B6EEFB0" w14:textId="77777777" w:rsidR="00E55341" w:rsidRPr="008E61E0" w:rsidRDefault="00E55341" w:rsidP="00236362">
      <w:pPr>
        <w:spacing w:after="0"/>
        <w:rPr>
          <w:szCs w:val="24"/>
        </w:rPr>
      </w:pPr>
      <w:r w:rsidRPr="008E61E0">
        <w:rPr>
          <w:szCs w:val="24"/>
        </w:rPr>
        <w:t>+919 443 280 319</w:t>
      </w:r>
    </w:p>
    <w:p w14:paraId="28EE01C3" w14:textId="7BBDE373" w:rsidR="006151E1" w:rsidRPr="008E61E0" w:rsidRDefault="00000000" w:rsidP="00236362">
      <w:pPr>
        <w:spacing w:after="0"/>
        <w:rPr>
          <w:rStyle w:val="Hyperlink"/>
          <w:color w:val="595959" w:themeColor="text1" w:themeTint="A6"/>
          <w:szCs w:val="24"/>
        </w:rPr>
      </w:pPr>
      <w:hyperlink r:id="rId15" w:history="1">
        <w:r w:rsidR="00272FE9" w:rsidRPr="008E61E0">
          <w:rPr>
            <w:rStyle w:val="Hyperlink"/>
            <w:color w:val="595959" w:themeColor="text1" w:themeTint="A6"/>
            <w:szCs w:val="24"/>
          </w:rPr>
          <w:t>raviatshc@yahoo.com</w:t>
        </w:r>
      </w:hyperlink>
      <w:r w:rsidR="00272FE9" w:rsidRPr="008E61E0">
        <w:rPr>
          <w:szCs w:val="24"/>
        </w:rPr>
        <w:t xml:space="preserve"> </w:t>
      </w:r>
    </w:p>
    <w:sectPr w:rsidR="006151E1" w:rsidRPr="008E61E0" w:rsidSect="0065352C">
      <w:headerReference w:type="even" r:id="rId16"/>
      <w:headerReference w:type="default" r:id="rId17"/>
      <w:footerReference w:type="even" r:id="rId18"/>
      <w:footerReference w:type="default" r:id="rId19"/>
      <w:headerReference w:type="first" r:id="rId20"/>
      <w:footerReference w:type="first" r:id="rId21"/>
      <w:pgSz w:w="12240" w:h="15840" w:code="1"/>
      <w:pgMar w:top="360" w:right="1440" w:bottom="27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885FC" w14:textId="77777777" w:rsidR="00674108" w:rsidRDefault="00674108" w:rsidP="00725803">
      <w:pPr>
        <w:spacing w:after="0"/>
      </w:pPr>
      <w:r>
        <w:separator/>
      </w:r>
    </w:p>
  </w:endnote>
  <w:endnote w:type="continuationSeparator" w:id="0">
    <w:p w14:paraId="1CC1B1B3" w14:textId="77777777" w:rsidR="00674108" w:rsidRDefault="0067410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84B87" w14:textId="77777777" w:rsidR="00E55341" w:rsidRDefault="00E55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0A348" w14:textId="468F7B4F" w:rsidR="005A4A49" w:rsidRDefault="005A4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CE0A" w14:textId="77777777" w:rsidR="00E55341" w:rsidRDefault="00E55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C2ABC" w14:textId="77777777" w:rsidR="00674108" w:rsidRDefault="00674108" w:rsidP="00725803">
      <w:pPr>
        <w:spacing w:after="0"/>
      </w:pPr>
      <w:r>
        <w:separator/>
      </w:r>
    </w:p>
  </w:footnote>
  <w:footnote w:type="continuationSeparator" w:id="0">
    <w:p w14:paraId="4EF0069D" w14:textId="77777777" w:rsidR="00674108" w:rsidRDefault="00674108" w:rsidP="007258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5488E" w14:textId="77777777" w:rsidR="00E55341" w:rsidRDefault="00E55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9DD7" w14:textId="77777777" w:rsidR="00E55341" w:rsidRDefault="00E55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CE55" w14:textId="77777777" w:rsidR="00E55341" w:rsidRDefault="00E55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85.5pt;height:385.5pt" o:bullet="t">
        <v:imagedata r:id="rId1" o:title="trophy[1]"/>
      </v:shape>
    </w:pict>
  </w:numPicBullet>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EA5C61"/>
    <w:multiLevelType w:val="hybridMultilevel"/>
    <w:tmpl w:val="8F6E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A47FA4"/>
    <w:multiLevelType w:val="hybridMultilevel"/>
    <w:tmpl w:val="09D8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12194"/>
    <w:multiLevelType w:val="hybridMultilevel"/>
    <w:tmpl w:val="D9E4BA64"/>
    <w:lvl w:ilvl="0" w:tplc="8CA4D8D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808DE"/>
    <w:multiLevelType w:val="hybridMultilevel"/>
    <w:tmpl w:val="AFC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76FB3"/>
    <w:multiLevelType w:val="hybridMultilevel"/>
    <w:tmpl w:val="FC52872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831FD"/>
    <w:multiLevelType w:val="hybridMultilevel"/>
    <w:tmpl w:val="0190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549E39" w:themeColor="accent1"/>
        <w:sz w:val="24"/>
      </w:rPr>
    </w:lvl>
    <w:lvl w:ilvl="1">
      <w:start w:val="1"/>
      <w:numFmt w:val="bullet"/>
      <w:lvlText w:val="o"/>
      <w:lvlJc w:val="left"/>
      <w:pPr>
        <w:ind w:left="720" w:hanging="360"/>
      </w:pPr>
      <w:rPr>
        <w:rFonts w:ascii="Courier New" w:hAnsi="Courier New" w:hint="default"/>
        <w:color w:val="549E39" w:themeColor="accent1"/>
      </w:rPr>
    </w:lvl>
    <w:lvl w:ilvl="2">
      <w:start w:val="1"/>
      <w:numFmt w:val="bullet"/>
      <w:lvlText w:val=""/>
      <w:lvlJc w:val="left"/>
      <w:pPr>
        <w:ind w:left="1080" w:hanging="360"/>
      </w:pPr>
      <w:rPr>
        <w:rFonts w:ascii="Wingdings" w:hAnsi="Wingdings" w:hint="default"/>
        <w:color w:val="549E39"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549E39"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25320C"/>
    <w:multiLevelType w:val="hybridMultilevel"/>
    <w:tmpl w:val="6390F2C0"/>
    <w:lvl w:ilvl="0" w:tplc="8CA4D8D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958D5"/>
    <w:multiLevelType w:val="hybridMultilevel"/>
    <w:tmpl w:val="4ACA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06572"/>
    <w:multiLevelType w:val="hybridMultilevel"/>
    <w:tmpl w:val="1EE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254770">
    <w:abstractNumId w:val="15"/>
  </w:num>
  <w:num w:numId="2" w16cid:durableId="633633726">
    <w:abstractNumId w:val="7"/>
  </w:num>
  <w:num w:numId="3" w16cid:durableId="910240339">
    <w:abstractNumId w:val="6"/>
  </w:num>
  <w:num w:numId="4" w16cid:durableId="16164739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5073849">
    <w:abstractNumId w:val="8"/>
  </w:num>
  <w:num w:numId="6" w16cid:durableId="1847553132">
    <w:abstractNumId w:val="16"/>
  </w:num>
  <w:num w:numId="7" w16cid:durableId="1943873462">
    <w:abstractNumId w:val="5"/>
  </w:num>
  <w:num w:numId="8" w16cid:durableId="453721464">
    <w:abstractNumId w:val="4"/>
  </w:num>
  <w:num w:numId="9" w16cid:durableId="631055103">
    <w:abstractNumId w:val="3"/>
  </w:num>
  <w:num w:numId="10" w16cid:durableId="1475948315">
    <w:abstractNumId w:val="2"/>
  </w:num>
  <w:num w:numId="11" w16cid:durableId="660693068">
    <w:abstractNumId w:val="1"/>
  </w:num>
  <w:num w:numId="12" w16cid:durableId="1369645710">
    <w:abstractNumId w:val="0"/>
  </w:num>
  <w:num w:numId="13" w16cid:durableId="1530029844">
    <w:abstractNumId w:val="14"/>
  </w:num>
  <w:num w:numId="14" w16cid:durableId="1943609909">
    <w:abstractNumId w:val="12"/>
  </w:num>
  <w:num w:numId="15" w16cid:durableId="334843392">
    <w:abstractNumId w:val="17"/>
  </w:num>
  <w:num w:numId="16" w16cid:durableId="1206142713">
    <w:abstractNumId w:val="11"/>
  </w:num>
  <w:num w:numId="17" w16cid:durableId="135684466">
    <w:abstractNumId w:val="13"/>
  </w:num>
  <w:num w:numId="18" w16cid:durableId="1653094948">
    <w:abstractNumId w:val="10"/>
  </w:num>
  <w:num w:numId="19" w16cid:durableId="1063681343">
    <w:abstractNumId w:val="19"/>
  </w:num>
  <w:num w:numId="20" w16cid:durableId="501967766">
    <w:abstractNumId w:val="18"/>
  </w:num>
  <w:num w:numId="21" w16cid:durableId="1299995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9AD"/>
    <w:rsid w:val="00003512"/>
    <w:rsid w:val="00025E77"/>
    <w:rsid w:val="00027312"/>
    <w:rsid w:val="00045CBA"/>
    <w:rsid w:val="00063A4D"/>
    <w:rsid w:val="000645F2"/>
    <w:rsid w:val="00082F03"/>
    <w:rsid w:val="000835A0"/>
    <w:rsid w:val="00087172"/>
    <w:rsid w:val="000934A2"/>
    <w:rsid w:val="000A0D52"/>
    <w:rsid w:val="000B4F2B"/>
    <w:rsid w:val="00113EF3"/>
    <w:rsid w:val="001159AD"/>
    <w:rsid w:val="001364B7"/>
    <w:rsid w:val="001B04ED"/>
    <w:rsid w:val="001B0955"/>
    <w:rsid w:val="001B5E09"/>
    <w:rsid w:val="001D2551"/>
    <w:rsid w:val="001F573D"/>
    <w:rsid w:val="00212D9F"/>
    <w:rsid w:val="0022706C"/>
    <w:rsid w:val="00227784"/>
    <w:rsid w:val="00236362"/>
    <w:rsid w:val="0023705D"/>
    <w:rsid w:val="00250A31"/>
    <w:rsid w:val="00251C13"/>
    <w:rsid w:val="00253F96"/>
    <w:rsid w:val="00264C74"/>
    <w:rsid w:val="00272FE9"/>
    <w:rsid w:val="002922D0"/>
    <w:rsid w:val="00293517"/>
    <w:rsid w:val="0029632E"/>
    <w:rsid w:val="002C2224"/>
    <w:rsid w:val="00324CC5"/>
    <w:rsid w:val="00340B03"/>
    <w:rsid w:val="00342A89"/>
    <w:rsid w:val="00367451"/>
    <w:rsid w:val="00380AE7"/>
    <w:rsid w:val="00393F2D"/>
    <w:rsid w:val="003A6943"/>
    <w:rsid w:val="00410BA2"/>
    <w:rsid w:val="00434074"/>
    <w:rsid w:val="00434DB5"/>
    <w:rsid w:val="0044224C"/>
    <w:rsid w:val="00463C3B"/>
    <w:rsid w:val="004937AE"/>
    <w:rsid w:val="004A20CA"/>
    <w:rsid w:val="004E2698"/>
    <w:rsid w:val="004E2970"/>
    <w:rsid w:val="004F02F5"/>
    <w:rsid w:val="005026DD"/>
    <w:rsid w:val="00513EFC"/>
    <w:rsid w:val="0052113B"/>
    <w:rsid w:val="00527268"/>
    <w:rsid w:val="00564951"/>
    <w:rsid w:val="00573BF9"/>
    <w:rsid w:val="00575128"/>
    <w:rsid w:val="005A4A49"/>
    <w:rsid w:val="005B1D68"/>
    <w:rsid w:val="005D6E34"/>
    <w:rsid w:val="005E660F"/>
    <w:rsid w:val="005E7A4E"/>
    <w:rsid w:val="00611B37"/>
    <w:rsid w:val="006151E1"/>
    <w:rsid w:val="006252B4"/>
    <w:rsid w:val="00646BA2"/>
    <w:rsid w:val="0065352C"/>
    <w:rsid w:val="00674108"/>
    <w:rsid w:val="00675EA0"/>
    <w:rsid w:val="006B2C4A"/>
    <w:rsid w:val="006C08A0"/>
    <w:rsid w:val="006C47D8"/>
    <w:rsid w:val="006C7DC4"/>
    <w:rsid w:val="006D2D08"/>
    <w:rsid w:val="006F26A2"/>
    <w:rsid w:val="0070237E"/>
    <w:rsid w:val="00703591"/>
    <w:rsid w:val="00704FE1"/>
    <w:rsid w:val="00725803"/>
    <w:rsid w:val="00725CB5"/>
    <w:rsid w:val="007307A3"/>
    <w:rsid w:val="00740CA8"/>
    <w:rsid w:val="00750CCD"/>
    <w:rsid w:val="007514CA"/>
    <w:rsid w:val="00752315"/>
    <w:rsid w:val="0075765D"/>
    <w:rsid w:val="0076764C"/>
    <w:rsid w:val="007A304A"/>
    <w:rsid w:val="007D0DD5"/>
    <w:rsid w:val="007F06F0"/>
    <w:rsid w:val="008306F5"/>
    <w:rsid w:val="008425C0"/>
    <w:rsid w:val="00857E6B"/>
    <w:rsid w:val="008666DB"/>
    <w:rsid w:val="0089246A"/>
    <w:rsid w:val="008968C4"/>
    <w:rsid w:val="008D5B1D"/>
    <w:rsid w:val="008D7C1C"/>
    <w:rsid w:val="008E61E0"/>
    <w:rsid w:val="00910CFC"/>
    <w:rsid w:val="0092291B"/>
    <w:rsid w:val="00930CF7"/>
    <w:rsid w:val="00932D92"/>
    <w:rsid w:val="00945092"/>
    <w:rsid w:val="0095272C"/>
    <w:rsid w:val="00972024"/>
    <w:rsid w:val="00990E82"/>
    <w:rsid w:val="009A164B"/>
    <w:rsid w:val="009A32AC"/>
    <w:rsid w:val="009B23C0"/>
    <w:rsid w:val="009E0ACB"/>
    <w:rsid w:val="009F04D2"/>
    <w:rsid w:val="009F2BA7"/>
    <w:rsid w:val="009F6DA0"/>
    <w:rsid w:val="00A01182"/>
    <w:rsid w:val="00A16837"/>
    <w:rsid w:val="00A44338"/>
    <w:rsid w:val="00A54898"/>
    <w:rsid w:val="00A5794D"/>
    <w:rsid w:val="00A7004E"/>
    <w:rsid w:val="00A744AE"/>
    <w:rsid w:val="00AA58F2"/>
    <w:rsid w:val="00AD13CB"/>
    <w:rsid w:val="00AD3FD8"/>
    <w:rsid w:val="00AE60E3"/>
    <w:rsid w:val="00B13856"/>
    <w:rsid w:val="00B370A8"/>
    <w:rsid w:val="00B55F0A"/>
    <w:rsid w:val="00B94A13"/>
    <w:rsid w:val="00B95E00"/>
    <w:rsid w:val="00BA0FF7"/>
    <w:rsid w:val="00BC366D"/>
    <w:rsid w:val="00BC419C"/>
    <w:rsid w:val="00BC7376"/>
    <w:rsid w:val="00BD669A"/>
    <w:rsid w:val="00C13F2B"/>
    <w:rsid w:val="00C43D65"/>
    <w:rsid w:val="00C6180A"/>
    <w:rsid w:val="00C84833"/>
    <w:rsid w:val="00C9044F"/>
    <w:rsid w:val="00C9271C"/>
    <w:rsid w:val="00C93447"/>
    <w:rsid w:val="00CC2416"/>
    <w:rsid w:val="00CC3EB6"/>
    <w:rsid w:val="00CE10A9"/>
    <w:rsid w:val="00CE6806"/>
    <w:rsid w:val="00D02185"/>
    <w:rsid w:val="00D2420D"/>
    <w:rsid w:val="00D30382"/>
    <w:rsid w:val="00D413F9"/>
    <w:rsid w:val="00D44E50"/>
    <w:rsid w:val="00D871E5"/>
    <w:rsid w:val="00D90060"/>
    <w:rsid w:val="00D92B95"/>
    <w:rsid w:val="00D94443"/>
    <w:rsid w:val="00DB7BD4"/>
    <w:rsid w:val="00DC0BA8"/>
    <w:rsid w:val="00DD2392"/>
    <w:rsid w:val="00E03F71"/>
    <w:rsid w:val="00E154B5"/>
    <w:rsid w:val="00E22B81"/>
    <w:rsid w:val="00E232F0"/>
    <w:rsid w:val="00E31197"/>
    <w:rsid w:val="00E362EF"/>
    <w:rsid w:val="00E465DC"/>
    <w:rsid w:val="00E52791"/>
    <w:rsid w:val="00E55341"/>
    <w:rsid w:val="00E83195"/>
    <w:rsid w:val="00E84DF3"/>
    <w:rsid w:val="00E936BF"/>
    <w:rsid w:val="00F00A4F"/>
    <w:rsid w:val="00F03AF2"/>
    <w:rsid w:val="00F14D95"/>
    <w:rsid w:val="00F33CD8"/>
    <w:rsid w:val="00F74D62"/>
    <w:rsid w:val="00F973E9"/>
    <w:rsid w:val="00FB6B4C"/>
    <w:rsid w:val="00FD1DE2"/>
    <w:rsid w:val="00FE602E"/>
    <w:rsid w:val="00FE688B"/>
    <w:rsid w:val="00FF1B18"/>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EF5BB"/>
  <w15:chartTrackingRefBased/>
  <w15:docId w15:val="{F5992CE5-F074-4A91-92E8-D9155468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549E39"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549E39"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3E762A"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549E39"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549E39" w:themeColor="accent1"/>
        <w:bottom w:val="single" w:sz="4" w:space="10" w:color="549E39" w:themeColor="accent1"/>
      </w:pBdr>
      <w:spacing w:before="360" w:after="360"/>
      <w:jc w:val="center"/>
    </w:pPr>
    <w:rPr>
      <w:i/>
      <w:iCs/>
      <w:color w:val="549E39" w:themeColor="accent1"/>
    </w:rPr>
  </w:style>
  <w:style w:type="character" w:customStyle="1" w:styleId="IntenseQuoteChar">
    <w:name w:val="Intense Quote Char"/>
    <w:basedOn w:val="DefaultParagraphFont"/>
    <w:link w:val="IntenseQuote"/>
    <w:uiPriority w:val="30"/>
    <w:semiHidden/>
    <w:rsid w:val="002922D0"/>
    <w:rPr>
      <w:i/>
      <w:iCs/>
      <w:color w:val="549E39"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455F5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549E39" w:themeColor="accent1" w:frame="1"/>
        <w:left w:val="single" w:sz="2" w:space="10" w:color="549E39" w:themeColor="accent1" w:frame="1"/>
        <w:bottom w:val="single" w:sz="2" w:space="10" w:color="549E39" w:themeColor="accent1" w:frame="1"/>
        <w:right w:val="single" w:sz="2" w:space="10" w:color="549E39" w:themeColor="accent1" w:frame="1"/>
      </w:pBdr>
      <w:ind w:left="1152" w:right="1152"/>
    </w:pPr>
    <w:rPr>
      <w:rFonts w:eastAsiaTheme="minorEastAsia"/>
      <w:i/>
      <w:iCs/>
      <w:color w:val="549E39"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6906"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6C47D8"/>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6C47D8"/>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6C47D8"/>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6C47D8"/>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6C47D8"/>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6C47D8"/>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6C47D8"/>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6C47D8"/>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6C47D8"/>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6C47D8"/>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294E1C"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6B9F25"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549E39"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6C47D8"/>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6C47D8"/>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6C47D8"/>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6C47D8"/>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6C47D8"/>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6C47D8"/>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6C47D8"/>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6C47D8"/>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6C47D8"/>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6C47D8"/>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69917B"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88290">
      <w:bodyDiv w:val="1"/>
      <w:marLeft w:val="0"/>
      <w:marRight w:val="0"/>
      <w:marTop w:val="0"/>
      <w:marBottom w:val="0"/>
      <w:divBdr>
        <w:top w:val="none" w:sz="0" w:space="0" w:color="auto"/>
        <w:left w:val="none" w:sz="0" w:space="0" w:color="auto"/>
        <w:bottom w:val="none" w:sz="0" w:space="0" w:color="auto"/>
        <w:right w:val="none" w:sz="0" w:space="0" w:color="auto"/>
      </w:divBdr>
    </w:div>
    <w:div w:id="1255286036">
      <w:bodyDiv w:val="1"/>
      <w:marLeft w:val="0"/>
      <w:marRight w:val="0"/>
      <w:marTop w:val="0"/>
      <w:marBottom w:val="0"/>
      <w:divBdr>
        <w:top w:val="none" w:sz="0" w:space="0" w:color="auto"/>
        <w:left w:val="none" w:sz="0" w:space="0" w:color="auto"/>
        <w:bottom w:val="none" w:sz="0" w:space="0" w:color="auto"/>
        <w:right w:val="none" w:sz="0" w:space="0" w:color="auto"/>
      </w:divBdr>
    </w:div>
    <w:div w:id="17620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an.chataba@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linkedin.com/in/marriottgiftmumb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raviatshc@yahoo.com"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hriskoloso2@gmail.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umani\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18060C2353446C8AEB551A7BAF05A1"/>
        <w:category>
          <w:name w:val="General"/>
          <w:gallery w:val="placeholder"/>
        </w:category>
        <w:types>
          <w:type w:val="bbPlcHdr"/>
        </w:types>
        <w:behaviors>
          <w:behavior w:val="content"/>
        </w:behaviors>
        <w:guid w:val="{47A0F632-96E1-49AC-B9B4-CA1CA34457E2}"/>
      </w:docPartPr>
      <w:docPartBody>
        <w:p w:rsidR="000C6C96" w:rsidRDefault="003B1B7A">
          <w:pPr>
            <w:pStyle w:val="3018060C2353446C8AEB551A7BAF05A1"/>
          </w:pPr>
          <w:r>
            <w:t>First Name</w:t>
          </w:r>
        </w:p>
      </w:docPartBody>
    </w:docPart>
    <w:docPart>
      <w:docPartPr>
        <w:name w:val="CA2DE5F6C0AF46E08037533323C4E05D"/>
        <w:category>
          <w:name w:val="General"/>
          <w:gallery w:val="placeholder"/>
        </w:category>
        <w:types>
          <w:type w:val="bbPlcHdr"/>
        </w:types>
        <w:behaviors>
          <w:behavior w:val="content"/>
        </w:behaviors>
        <w:guid w:val="{000CA188-B046-4769-8339-647E930357CB}"/>
      </w:docPartPr>
      <w:docPartBody>
        <w:p w:rsidR="000C6C96" w:rsidRDefault="003B1B7A">
          <w:pPr>
            <w:pStyle w:val="CA2DE5F6C0AF46E08037533323C4E05D"/>
          </w:pPr>
          <w:r>
            <w:t>Last Name</w:t>
          </w:r>
        </w:p>
      </w:docPartBody>
    </w:docPart>
    <w:docPart>
      <w:docPartPr>
        <w:name w:val="ADA734F1575F45E6971767B6F46866AE"/>
        <w:category>
          <w:name w:val="General"/>
          <w:gallery w:val="placeholder"/>
        </w:category>
        <w:types>
          <w:type w:val="bbPlcHdr"/>
        </w:types>
        <w:behaviors>
          <w:behavior w:val="content"/>
        </w:behaviors>
        <w:guid w:val="{4D7F0C75-3965-4356-B6C7-B96B32EF478B}"/>
      </w:docPartPr>
      <w:docPartBody>
        <w:p w:rsidR="000C6C96" w:rsidRDefault="003B1B7A">
          <w:pPr>
            <w:pStyle w:val="ADA734F1575F45E6971767B6F46866AE"/>
          </w:pPr>
          <w:r w:rsidRPr="009D0878">
            <w:t>Address</w:t>
          </w:r>
        </w:p>
      </w:docPartBody>
    </w:docPart>
    <w:docPart>
      <w:docPartPr>
        <w:name w:val="DC7C5916D505469BB51F232103A791DA"/>
        <w:category>
          <w:name w:val="General"/>
          <w:gallery w:val="placeholder"/>
        </w:category>
        <w:types>
          <w:type w:val="bbPlcHdr"/>
        </w:types>
        <w:behaviors>
          <w:behavior w:val="content"/>
        </w:behaviors>
        <w:guid w:val="{DC6CBF42-124E-4C23-9F06-E37AFA1FE354}"/>
      </w:docPartPr>
      <w:docPartBody>
        <w:p w:rsidR="000C6C96" w:rsidRDefault="003B1B7A">
          <w:pPr>
            <w:pStyle w:val="DC7C5916D505469BB51F232103A791DA"/>
          </w:pPr>
          <w:r w:rsidRPr="009D0878">
            <w:t>Phone</w:t>
          </w:r>
        </w:p>
      </w:docPartBody>
    </w:docPart>
    <w:docPart>
      <w:docPartPr>
        <w:name w:val="C88DEB06E63648B0A924D3852CB522A2"/>
        <w:category>
          <w:name w:val="General"/>
          <w:gallery w:val="placeholder"/>
        </w:category>
        <w:types>
          <w:type w:val="bbPlcHdr"/>
        </w:types>
        <w:behaviors>
          <w:behavior w:val="content"/>
        </w:behaviors>
        <w:guid w:val="{BC65DCCA-D467-4C4F-984A-253321C6545E}"/>
      </w:docPartPr>
      <w:docPartBody>
        <w:p w:rsidR="000C6C96" w:rsidRDefault="003B1B7A">
          <w:pPr>
            <w:pStyle w:val="C88DEB06E63648B0A924D3852CB522A2"/>
          </w:pPr>
          <w:r w:rsidRPr="009D0878">
            <w:t>Email</w:t>
          </w:r>
        </w:p>
      </w:docPartBody>
    </w:docPart>
    <w:docPart>
      <w:docPartPr>
        <w:name w:val="AD0C7474740F402DBFB56AE5FEA047AB"/>
        <w:category>
          <w:name w:val="General"/>
          <w:gallery w:val="placeholder"/>
        </w:category>
        <w:types>
          <w:type w:val="bbPlcHdr"/>
        </w:types>
        <w:behaviors>
          <w:behavior w:val="content"/>
        </w:behaviors>
        <w:guid w:val="{FA3806B4-FFE8-414F-883C-90ECC0A86F07}"/>
      </w:docPartPr>
      <w:docPartBody>
        <w:p w:rsidR="000C6C96" w:rsidRDefault="003B1B7A">
          <w:pPr>
            <w:pStyle w:val="AD0C7474740F402DBFB56AE5FEA047AB"/>
          </w:pPr>
          <w:r w:rsidRPr="00AD3FD8">
            <w:t>Experience</w:t>
          </w:r>
        </w:p>
      </w:docPartBody>
    </w:docPart>
    <w:docPart>
      <w:docPartPr>
        <w:name w:val="D59AE44BD1104BF193F2F92537EDADF4"/>
        <w:category>
          <w:name w:val="General"/>
          <w:gallery w:val="placeholder"/>
        </w:category>
        <w:types>
          <w:type w:val="bbPlcHdr"/>
        </w:types>
        <w:behaviors>
          <w:behavior w:val="content"/>
        </w:behaviors>
        <w:guid w:val="{A176FA81-CEAC-4B40-9088-AADBB2EC9BD3}"/>
      </w:docPartPr>
      <w:docPartBody>
        <w:p w:rsidR="000C6C96" w:rsidRDefault="003B1B7A">
          <w:pPr>
            <w:pStyle w:val="D59AE44BD1104BF193F2F92537EDADF4"/>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B7A"/>
    <w:rsid w:val="000C6C96"/>
    <w:rsid w:val="0019565E"/>
    <w:rsid w:val="003B1B7A"/>
    <w:rsid w:val="00857949"/>
    <w:rsid w:val="009D4DAA"/>
    <w:rsid w:val="00E5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8060C2353446C8AEB551A7BAF05A1">
    <w:name w:val="3018060C2353446C8AEB551A7BAF05A1"/>
  </w:style>
  <w:style w:type="paragraph" w:customStyle="1" w:styleId="CA2DE5F6C0AF46E08037533323C4E05D">
    <w:name w:val="CA2DE5F6C0AF46E08037533323C4E05D"/>
  </w:style>
  <w:style w:type="paragraph" w:customStyle="1" w:styleId="ADA734F1575F45E6971767B6F46866AE">
    <w:name w:val="ADA734F1575F45E6971767B6F46866AE"/>
  </w:style>
  <w:style w:type="paragraph" w:customStyle="1" w:styleId="DC7C5916D505469BB51F232103A791DA">
    <w:name w:val="DC7C5916D505469BB51F232103A791DA"/>
  </w:style>
  <w:style w:type="paragraph" w:customStyle="1" w:styleId="C88DEB06E63648B0A924D3852CB522A2">
    <w:name w:val="C88DEB06E63648B0A924D3852CB522A2"/>
  </w:style>
  <w:style w:type="paragraph" w:customStyle="1" w:styleId="AAAB1653F15E40B8ACA8E47B1FB602DD">
    <w:name w:val="AAAB1653F15E40B8ACA8E47B1FB602DD"/>
    <w:rsid w:val="0019565E"/>
    <w:rPr>
      <w:kern w:val="2"/>
      <w:lang w:val="en-ZM" w:eastAsia="en-ZM"/>
      <w14:ligatures w14:val="standardContextual"/>
    </w:rPr>
  </w:style>
  <w:style w:type="paragraph" w:customStyle="1" w:styleId="AD0C7474740F402DBFB56AE5FEA047AB">
    <w:name w:val="AD0C7474740F402DBFB56AE5FEA047AB"/>
  </w:style>
  <w:style w:type="character" w:styleId="Emphasis">
    <w:name w:val="Emphasis"/>
    <w:basedOn w:val="DefaultParagraphFont"/>
    <w:uiPriority w:val="20"/>
    <w:qFormat/>
    <w:rsid w:val="003B1B7A"/>
    <w:rPr>
      <w:b w:val="0"/>
      <w:i w:val="0"/>
      <w:iCs/>
      <w:color w:val="595959" w:themeColor="text1" w:themeTint="A6"/>
    </w:rPr>
  </w:style>
  <w:style w:type="paragraph" w:customStyle="1" w:styleId="D59AE44BD1104BF193F2F92537EDADF4">
    <w:name w:val="D59AE44BD1104BF193F2F92537EDA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Marriott G.</Abstract>
  <CompanyAddress>Lusaka, Zambia</CompanyAddress>
  <CompanyPhone>+260 974 297 313</CompanyPhone>
  <CompanyFax/>
  <CompanyEmail>marriottgiftmumba@yahoo.com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093509111951D4A9C13DF98F57D1951" ma:contentTypeVersion="14" ma:contentTypeDescription="Create a new document." ma:contentTypeScope="" ma:versionID="d6f977b2c0967dd9eb98d96e13911068">
  <xsd:schema xmlns:xsd="http://www.w3.org/2001/XMLSchema" xmlns:xs="http://www.w3.org/2001/XMLSchema" xmlns:p="http://schemas.microsoft.com/office/2006/metadata/properties" xmlns:ns3="07d77679-3cb0-4d9f-9f09-3874fd604914" xmlns:ns4="bc6e9956-5a85-43b3-aa56-63cf800e23ce" targetNamespace="http://schemas.microsoft.com/office/2006/metadata/properties" ma:root="true" ma:fieldsID="e037224b4a26e29bf37dcf285f14913f" ns3:_="" ns4:_="">
    <xsd:import namespace="07d77679-3cb0-4d9f-9f09-3874fd604914"/>
    <xsd:import namespace="bc6e9956-5a85-43b3-aa56-63cf800e23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77679-3cb0-4d9f-9f09-3874fd604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6e9956-5a85-43b3-aa56-63cf800e23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6EF88-28E3-4BE8-B086-CA157CC27F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7F95F4-2EBC-4C59-9C2C-D3E74F71C0A2}">
  <ds:schemaRefs>
    <ds:schemaRef ds:uri="http://schemas.openxmlformats.org/officeDocument/2006/bibliography"/>
  </ds:schemaRefs>
</ds:datastoreItem>
</file>

<file path=customXml/itemProps4.xml><?xml version="1.0" encoding="utf-8"?>
<ds:datastoreItem xmlns:ds="http://schemas.openxmlformats.org/officeDocument/2006/customXml" ds:itemID="{3641938F-C616-4F2C-B9C6-BD499062C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77679-3cb0-4d9f-9f09-3874fd604914"/>
    <ds:schemaRef ds:uri="bc6e9956-5a85-43b3-aa56-63cf800e2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6B7484-29EC-4DFB-8C20-5CE3D04C96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794</TotalTime>
  <Pages>4</Pages>
  <Words>1073</Words>
  <Characters>7237</Characters>
  <Application>Microsoft Office Word</Application>
  <DocSecurity>0</DocSecurity>
  <Lines>180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Mbita Asumani</dc:creator>
  <cp:keywords>emmanuelwilfredmoonga@gmail.com</cp:keywords>
  <dc:description/>
  <cp:lastModifiedBy>Marriott Gift Mumba</cp:lastModifiedBy>
  <cp:revision>49</cp:revision>
  <cp:lastPrinted>2024-07-24T07:54:00Z</cp:lastPrinted>
  <dcterms:created xsi:type="dcterms:W3CDTF">2024-07-08T09:59:00Z</dcterms:created>
  <dcterms:modified xsi:type="dcterms:W3CDTF">2025-01-27T05:26:00Z</dcterms:modified>
  <cp:category>Mumba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0x010100F093509111951D4A9C13DF98F57D1951</vt:lpwstr>
  </property>
  <property fmtid="{D5CDD505-2E9C-101B-9397-08002B2CF9AE}" pid="3" name="GrammarlyDocumentId">
    <vt:lpwstr>9427923da4a11c2570575dc4be58ff719be6eb4d72784eb2cb15a07c2729fb95</vt:lpwstr>
  </property>
</Properties>
</file>